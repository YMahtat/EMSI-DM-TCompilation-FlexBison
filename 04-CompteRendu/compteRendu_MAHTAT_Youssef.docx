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2224733"/>
    <w:p w:rsidR="0026226A" w:rsidRPr="001A1EEE" w:rsidRDefault="00190CF9" w:rsidP="00683462">
      <w:pPr>
        <w:tabs>
          <w:tab w:val="left" w:pos="5103"/>
          <w:tab w:val="left" w:pos="7035"/>
        </w:tabs>
      </w:pPr>
      <w:r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1" behindDoc="1" locked="0" layoutInCell="1" allowOverlap="1">
                <wp:simplePos x="0" y="0"/>
                <wp:positionH relativeFrom="page">
                  <wp:posOffset>-381000</wp:posOffset>
                </wp:positionH>
                <wp:positionV relativeFrom="paragraph">
                  <wp:posOffset>-377825</wp:posOffset>
                </wp:positionV>
                <wp:extent cx="8028940" cy="927100"/>
                <wp:effectExtent l="57150" t="19050" r="48260" b="8255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940" cy="927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4D015" id="Rectangle 505" o:spid="_x0000_s1026" style="position:absolute;margin-left:-30pt;margin-top:-29.75pt;width:632.2pt;height:73pt;z-index:-2515886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" fillcolor="#95b3d7 [1940]" stroked="f">
                <v:shadow on="t" color="black" opacity="22937f" origin=",.5" offset="0,.63889mm"/>
                <w10:wrap anchorx="page"/>
              </v:rect>
            </w:pict>
          </mc:Fallback>
        </mc:AlternateContent>
      </w:r>
      <w:r w:rsidR="004F6F2C" w:rsidRPr="00683462">
        <w:rPr>
          <w:rFonts w:ascii="Segoe UI Light" w:hAnsi="Segoe UI Light" w:cs="Segoe UI Light"/>
          <w:noProof/>
          <w:color w:val="FF0000"/>
          <w:sz w:val="56"/>
          <w:szCs w:val="56"/>
        </w:rPr>
        <w:drawing>
          <wp:anchor distT="0" distB="0" distL="114300" distR="114300" simplePos="0" relativeHeight="252057600" behindDoc="1" locked="0" layoutInCell="1" allowOverlap="1" wp14:anchorId="3A126294" wp14:editId="6E5CA4C0">
            <wp:simplePos x="0" y="0"/>
            <wp:positionH relativeFrom="margin">
              <wp:posOffset>294640</wp:posOffset>
            </wp:positionH>
            <wp:positionV relativeFrom="paragraph">
              <wp:posOffset>-186690</wp:posOffset>
            </wp:positionV>
            <wp:extent cx="1043312" cy="628650"/>
            <wp:effectExtent l="152400" t="152400" r="156845" b="152400"/>
            <wp:wrapNone/>
            <wp:docPr id="481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703F196A-5A38-41C9-80EA-F4BD955329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703F196A-5A38-41C9-80EA-F4BD955329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312" cy="628650"/>
                    </a:xfrm>
                    <a:prstGeom prst="rect">
                      <a:avLst/>
                    </a:prstGeom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FDA" w:rsidRPr="00683462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B988370" wp14:editId="04F74CA3">
                <wp:simplePos x="0" y="0"/>
                <wp:positionH relativeFrom="page">
                  <wp:posOffset>1743074</wp:posOffset>
                </wp:positionH>
                <wp:positionV relativeFrom="paragraph">
                  <wp:posOffset>165100</wp:posOffset>
                </wp:positionV>
                <wp:extent cx="5884545" cy="368935"/>
                <wp:effectExtent l="0" t="0" r="0" b="0"/>
                <wp:wrapNone/>
                <wp:docPr id="44" name="ZoneTexte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5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6B2D" w:rsidRPr="00F23FDA" w:rsidRDefault="000E6B2D" w:rsidP="006834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34"/>
                                <w:szCs w:val="34"/>
                              </w:rPr>
                            </w:pPr>
                            <w:r w:rsidRPr="00F23FDA"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34"/>
                                <w:szCs w:val="3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EMSI 3 – 4°IIR2 – COMPILATION – Prof. M.D. RAHMANI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988370" id="_x0000_t202" coordsize="21600,21600" o:spt="202" path="m,l,21600r21600,l21600,xe">
                <v:stroke joinstyle="miter"/>
                <v:path gradientshapeok="t" o:connecttype="rect"/>
              </v:shapetype>
              <v:shape id="ZoneTexte 10" o:spid="_x0000_s1026" type="#_x0000_t202" style="position:absolute;margin-left:137.25pt;margin-top:13pt;width:463.35pt;height:29.05pt;z-index:2520145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" filled="f" stroked="f">
                <v:textbox style="mso-fit-shape-to-text:t">
                  <w:txbxContent>
                    <w:p w:rsidR="000E6B2D" w:rsidRPr="00F23FDA" w:rsidRDefault="000E6B2D" w:rsidP="0068346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sz w:val="34"/>
                          <w:szCs w:val="34"/>
                        </w:rPr>
                      </w:pPr>
                      <w:r w:rsidRPr="00F23FDA"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34"/>
                          <w:szCs w:val="3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EMSI 3 – 4°IIR2 – COMPILATION – Prof. M.D. RAHMANI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6AF9" w:rsidRPr="00683462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63C0193" wp14:editId="27155F49">
                <wp:simplePos x="0" y="0"/>
                <wp:positionH relativeFrom="page">
                  <wp:align>right</wp:align>
                </wp:positionH>
                <wp:positionV relativeFrom="paragraph">
                  <wp:posOffset>-406400</wp:posOffset>
                </wp:positionV>
                <wp:extent cx="6581140" cy="400050"/>
                <wp:effectExtent l="0" t="0" r="0" b="0"/>
                <wp:wrapNone/>
                <wp:docPr id="482" name="Rectangle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400050"/>
                        </a:xfrm>
                        <a:prstGeom prst="rect">
                          <a:avLst/>
                        </a:prstGeom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0E6B2D" w:rsidRPr="00317633" w:rsidRDefault="000E6B2D" w:rsidP="006834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72"/>
                                <w:szCs w:val="72"/>
                                <w:u w:val="thick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MA"/>
                              </w:rPr>
                              <w:t xml:space="preserve">   </w:t>
                            </w:r>
                            <w:r w:rsidRPr="00317633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u w:val="thick"/>
                                <w:lang w:val="fr-MA"/>
                              </w:rPr>
                              <w:t>EMSI – IIR – INFORMATIQUE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3C0193" id="Rectangle 9" o:spid="_x0000_s1027" style="position:absolute;margin-left:467pt;margin-top:-32pt;width:518.2pt;height:31.5pt;z-index:2520258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" filled="f" stroked="f">
                <v:textbox style="mso-fit-shape-to-text:t">
                  <w:txbxContent>
                    <w:p w:rsidR="000E6B2D" w:rsidRPr="00317633" w:rsidRDefault="000E6B2D" w:rsidP="00683462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sz w:val="72"/>
                          <w:szCs w:val="72"/>
                          <w:u w:val="thick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fr-MA"/>
                        </w:rPr>
                        <w:t xml:space="preserve">   </w:t>
                      </w:r>
                      <w:r w:rsidRPr="00317633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u w:val="thick"/>
                          <w:lang w:val="fr-MA"/>
                        </w:rPr>
                        <w:t>EMSI – IIR – INFORMATIQUE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1046">
        <w:rPr>
          <w:rFonts w:ascii="Segoe UI Light" w:hAnsi="Segoe UI Light" w:cs="Segoe UI Light"/>
          <w:noProof/>
          <w:color w:val="FF0000"/>
          <w:sz w:val="56"/>
          <w:szCs w:val="56"/>
        </w:rPr>
        <w:t xml:space="preserve"> </w:t>
      </w:r>
      <w:r w:rsidR="00683462" w:rsidRPr="00683462">
        <w:rPr>
          <w:rFonts w:ascii="Segoe UI Light" w:hAnsi="Segoe UI Light" w:cs="Segoe UI Light"/>
          <w:noProof/>
          <w:color w:val="FF0000"/>
          <w:sz w:val="56"/>
          <w:szCs w:val="56"/>
        </w:rPr>
        <w:drawing>
          <wp:anchor distT="0" distB="0" distL="114300" distR="114300" simplePos="0" relativeHeight="252017664" behindDoc="0" locked="0" layoutInCell="1" allowOverlap="1" wp14:anchorId="5E571671" wp14:editId="4E04C624">
            <wp:simplePos x="0" y="0"/>
            <wp:positionH relativeFrom="column">
              <wp:posOffset>9708515</wp:posOffset>
            </wp:positionH>
            <wp:positionV relativeFrom="paragraph">
              <wp:posOffset>1661160</wp:posOffset>
            </wp:positionV>
            <wp:extent cx="2476500" cy="2171700"/>
            <wp:effectExtent l="0" t="0" r="0" b="0"/>
            <wp:wrapNone/>
            <wp:docPr id="458" name="Image 24">
              <a:extLst xmlns:a="http://schemas.openxmlformats.org/drawingml/2006/main">
                <a:ext uri="{FF2B5EF4-FFF2-40B4-BE49-F238E27FC236}">
                  <a16:creationId xmlns:a16="http://schemas.microsoft.com/office/drawing/2014/main" id="{E7CB9AE9-124B-421D-B379-23FB81E95C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4">
                      <a:extLst>
                        <a:ext uri="{FF2B5EF4-FFF2-40B4-BE49-F238E27FC236}">
                          <a16:creationId xmlns:a16="http://schemas.microsoft.com/office/drawing/2014/main" id="{E7CB9AE9-124B-421D-B379-23FB81E95C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462" w:rsidRPr="00683462">
        <w:rPr>
          <w:rFonts w:ascii="Segoe UI Light" w:hAnsi="Segoe UI Light" w:cs="Segoe UI Light"/>
          <w:noProof/>
          <w:color w:val="FF0000"/>
          <w:sz w:val="56"/>
          <w:szCs w:val="56"/>
        </w:rPr>
        <w:drawing>
          <wp:anchor distT="0" distB="0" distL="114300" distR="114300" simplePos="0" relativeHeight="252018688" behindDoc="0" locked="0" layoutInCell="1" allowOverlap="1" wp14:anchorId="27C6E6FC" wp14:editId="14981C07">
            <wp:simplePos x="0" y="0"/>
            <wp:positionH relativeFrom="column">
              <wp:posOffset>7626985</wp:posOffset>
            </wp:positionH>
            <wp:positionV relativeFrom="paragraph">
              <wp:posOffset>901700</wp:posOffset>
            </wp:positionV>
            <wp:extent cx="2440725" cy="2079817"/>
            <wp:effectExtent l="0" t="0" r="0" b="0"/>
            <wp:wrapNone/>
            <wp:docPr id="463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AEBF111C-3932-4212-9C55-9FC86D48B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AEBF111C-3932-4212-9C55-9FC86D48B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25" cy="2079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A92">
        <w:rPr>
          <w:rFonts w:ascii="Segoe UI Light" w:hAnsi="Segoe UI Light" w:cs="Segoe UI Light"/>
          <w:color w:val="FF0000"/>
          <w:sz w:val="56"/>
          <w:szCs w:val="56"/>
        </w:rPr>
        <w:tab/>
      </w:r>
    </w:p>
    <w:p w:rsidR="00987006" w:rsidRDefault="00400632" w:rsidP="000647CB">
      <w:r>
        <w:tab/>
      </w:r>
    </w:p>
    <w:p w:rsidR="00683462" w:rsidRDefault="00683462" w:rsidP="0003594F">
      <w:pPr>
        <w:tabs>
          <w:tab w:val="left" w:pos="6143"/>
        </w:tabs>
        <w:rPr>
          <w:rFonts w:ascii="Segoe UI Light" w:hAnsi="Segoe UI Light" w:cs="Segoe UI Light"/>
          <w:color w:val="FF0000"/>
          <w:sz w:val="56"/>
          <w:szCs w:val="56"/>
        </w:rPr>
      </w:pPr>
      <w:bookmarkStart w:id="1" w:name="_Toc492342763"/>
    </w:p>
    <w:p w:rsidR="004D7FBF" w:rsidRDefault="005B69F3" w:rsidP="004D7FBF">
      <w:pPr>
        <w:rPr>
          <w:rFonts w:ascii="Century Gothic" w:hAnsi="Century Gothic"/>
          <w:b/>
          <w:bCs/>
          <w:sz w:val="44"/>
          <w:szCs w:val="44"/>
        </w:rPr>
      </w:pPr>
      <w:bookmarkStart w:id="2" w:name="_GoBack"/>
      <w:bookmarkEnd w:id="2"/>
      <w:r w:rsidRPr="00D741EC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482A491" wp14:editId="52F0486F">
                <wp:simplePos x="0" y="0"/>
                <wp:positionH relativeFrom="margin">
                  <wp:posOffset>2919730</wp:posOffset>
                </wp:positionH>
                <wp:positionV relativeFrom="paragraph">
                  <wp:posOffset>6812280</wp:posOffset>
                </wp:positionV>
                <wp:extent cx="4126865" cy="876300"/>
                <wp:effectExtent l="0" t="0" r="26035" b="19050"/>
                <wp:wrapNone/>
                <wp:docPr id="494" name="Rectangle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865" cy="876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E6B2D" w:rsidRPr="007B0FB3" w:rsidRDefault="000E6B2D" w:rsidP="004F6F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7B0FB3">
                              <w:rPr>
                                <w:rFonts w:ascii="Century Gothic" w:hAnsi="Century Gothic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MA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Youssef </w:t>
                            </w:r>
                            <w:r w:rsidRPr="007B0FB3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MA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MAHTAT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2A491" id="Rectangle 11" o:spid="_x0000_s1028" style="position:absolute;margin-left:229.9pt;margin-top:536.4pt;width:324.95pt;height:69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" fillcolor="#548dd4 [1951]" strokecolor="#4f81bd [3204]">
                <v:textbox>
                  <w:txbxContent>
                    <w:p w:rsidR="000E6B2D" w:rsidRPr="007B0FB3" w:rsidRDefault="000E6B2D" w:rsidP="004F6F2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7B0FB3">
                        <w:rPr>
                          <w:rFonts w:ascii="Century Gothic" w:hAnsi="Century Gothic" w:cstheme="minorBidi"/>
                          <w:color w:val="000000" w:themeColor="text1"/>
                          <w:kern w:val="24"/>
                          <w:sz w:val="72"/>
                          <w:szCs w:val="72"/>
                          <w:lang w:val="fr-MA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Youssef </w:t>
                      </w:r>
                      <w:r w:rsidRPr="007B0FB3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:lang w:val="fr-MA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MAHTAT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1" behindDoc="0" locked="0" layoutInCell="1" allowOverlap="1">
                <wp:simplePos x="0" y="0"/>
                <wp:positionH relativeFrom="margin">
                  <wp:posOffset>462915</wp:posOffset>
                </wp:positionH>
                <wp:positionV relativeFrom="paragraph">
                  <wp:posOffset>6812281</wp:posOffset>
                </wp:positionV>
                <wp:extent cx="6574790" cy="87630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790" cy="876300"/>
                        </a:xfrm>
                        <a:prstGeom prst="rect">
                          <a:avLst/>
                        </a:prstGeom>
                        <a:solidFill>
                          <a:srgbClr val="97BAE5"/>
                        </a:solidFill>
                        <a:ln>
                          <a:solidFill>
                            <a:srgbClr val="97BAE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7E8" w:rsidRPr="00AD47E8" w:rsidRDefault="00AD47E8" w:rsidP="00AD47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6D50BC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fr-MA"/>
                              </w:rPr>
                              <w:t>RÉALISÉ PAR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36.45pt;margin-top:536.4pt;width:517.7pt;height:69pt;z-index:2517258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" fillcolor="#97bae5" strokecolor="#97bae5" strokeweight="2pt">
                <v:textbox>
                  <w:txbxContent>
                    <w:p w:rsidR="00AD47E8" w:rsidRPr="00AD47E8" w:rsidRDefault="00AD47E8" w:rsidP="00AD47E8">
                      <w:pPr>
                        <w:pStyle w:val="NormalWeb"/>
                        <w:spacing w:before="0" w:beforeAutospacing="0" w:after="0" w:afterAutospacing="0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6D50BC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lang w:val="fr-MA"/>
                        </w:rPr>
                        <w:t>RÉALISÉ PAR 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AF1" w:rsidRPr="00683462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869EF5D" wp14:editId="53109F9F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5676900" cy="895350"/>
                <wp:effectExtent l="57150" t="57150" r="76200" b="76200"/>
                <wp:wrapNone/>
                <wp:docPr id="483" name="Titre 1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676900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r="144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txbx>
                        <w:txbxContent>
                          <w:p w:rsidR="000E6B2D" w:rsidRPr="008D1AF1" w:rsidRDefault="000E6B2D" w:rsidP="002660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8D1AF1"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DEVOIR COMPILATION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EF5D" id="Titre 1" o:spid="_x0000_s1030" style="position:absolute;margin-left:0;margin-top:14.4pt;width:447pt;height:70.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" filled="f" strokecolor="#4f81bd [3204]">
                <v:shadow on="t" color="black" opacity="39321f" origin=",.5" offset="0,0"/>
                <v:path arrowok="t"/>
                <o:lock v:ext="edit" grouping="t"/>
                <v:textbox>
                  <w:txbxContent>
                    <w:p w:rsidR="000E6B2D" w:rsidRPr="008D1AF1" w:rsidRDefault="000E6B2D" w:rsidP="002660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8D1AF1"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  <w:kern w:val="24"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DEVOIR COMPILATION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42FF">
        <w:rPr>
          <w:noProof/>
        </w:rPr>
        <w:drawing>
          <wp:anchor distT="0" distB="0" distL="114300" distR="114300" simplePos="0" relativeHeight="252077056" behindDoc="1" locked="0" layoutInCell="1" allowOverlap="1" wp14:anchorId="7D425C1D" wp14:editId="75D4BEAA">
            <wp:simplePos x="0" y="0"/>
            <wp:positionH relativeFrom="margin">
              <wp:posOffset>5351145</wp:posOffset>
            </wp:positionH>
            <wp:positionV relativeFrom="paragraph">
              <wp:posOffset>2708275</wp:posOffset>
            </wp:positionV>
            <wp:extent cx="1666875" cy="894080"/>
            <wp:effectExtent l="0" t="0" r="0" b="1270"/>
            <wp:wrapThrough wrapText="bothSides">
              <wp:wrapPolygon edited="0">
                <wp:start x="8640" y="0"/>
                <wp:lineTo x="7159" y="1381"/>
                <wp:lineTo x="4690" y="5983"/>
                <wp:lineTo x="4690" y="16108"/>
                <wp:lineTo x="7899" y="21170"/>
                <wp:lineTo x="8640" y="21170"/>
                <wp:lineTo x="12837" y="21170"/>
                <wp:lineTo x="13577" y="21170"/>
                <wp:lineTo x="16539" y="15648"/>
                <wp:lineTo x="17033" y="6443"/>
                <wp:lineTo x="14071" y="920"/>
                <wp:lineTo x="12837" y="0"/>
                <wp:lineTo x="864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2FF" w:rsidRPr="005214B8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52235D5" wp14:editId="4C7803D2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5845175" cy="3416300"/>
                <wp:effectExtent l="0" t="0" r="0" b="0"/>
                <wp:wrapNone/>
                <wp:docPr id="10" name="ZoneText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2D381E-7C7C-45DE-90EB-057673D0AC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175" cy="3416300"/>
                        </a:xfrm>
                        <a:prstGeom prst="rect">
                          <a:avLst/>
                        </a:prstGeom>
                        <a:noFill/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0E6B2D" w:rsidRPr="005214B8" w:rsidRDefault="000E6B2D" w:rsidP="00521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4D2D1E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A400"/>
                                <w:kern w:val="24"/>
                                <w:sz w:val="96"/>
                                <w:szCs w:val="96"/>
                                <w14:glow w14:rad="228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YACC</w:t>
                            </w:r>
                            <w:r w:rsidRPr="005214B8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in Bison</w:t>
                            </w:r>
                          </w:p>
                          <w:p w:rsidR="000E6B2D" w:rsidRPr="005214B8" w:rsidRDefault="000E6B2D" w:rsidP="00521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214B8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&amp;</w:t>
                            </w:r>
                          </w:p>
                          <w:p w:rsidR="000E6B2D" w:rsidRPr="005214B8" w:rsidRDefault="000E6B2D" w:rsidP="005214B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2D1E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FF0000"/>
                                <w:kern w:val="24"/>
                                <w:sz w:val="96"/>
                                <w:szCs w:val="96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RegEx</w:t>
                            </w:r>
                            <w:proofErr w:type="spellEnd"/>
                            <w:r w:rsidRPr="005214B8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in Flex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35D5" id="ZoneTexte 9" o:spid="_x0000_s1031" type="#_x0000_t202" style="position:absolute;margin-left:0;margin-top:102.55pt;width:460.25pt;height:269pt;z-index:2520750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" filled="f" stroked="f">
                <v:textbox style="mso-fit-shape-to-text:t">
                  <w:txbxContent>
                    <w:p w:rsidR="000E6B2D" w:rsidRPr="005214B8" w:rsidRDefault="000E6B2D" w:rsidP="00521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4D2D1E">
                        <w:rPr>
                          <w:rFonts w:ascii="Century Gothic" w:hAnsi="Century Gothic" w:cstheme="minorBidi"/>
                          <w:b/>
                          <w:bCs/>
                          <w:color w:val="00A400"/>
                          <w:kern w:val="24"/>
                          <w:sz w:val="96"/>
                          <w:szCs w:val="96"/>
                          <w14:glow w14:rad="228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YACC</w:t>
                      </w:r>
                      <w:r w:rsidRPr="005214B8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in Bison</w:t>
                      </w:r>
                    </w:p>
                    <w:p w:rsidR="000E6B2D" w:rsidRPr="005214B8" w:rsidRDefault="000E6B2D" w:rsidP="00521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214B8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&amp;</w:t>
                      </w:r>
                    </w:p>
                    <w:p w:rsidR="000E6B2D" w:rsidRPr="005214B8" w:rsidRDefault="000E6B2D" w:rsidP="005214B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4D2D1E">
                        <w:rPr>
                          <w:rFonts w:ascii="Century Gothic" w:hAnsi="Century Gothic" w:cstheme="minorBidi"/>
                          <w:b/>
                          <w:bCs/>
                          <w:color w:val="FF0000"/>
                          <w:kern w:val="24"/>
                          <w:sz w:val="96"/>
                          <w:szCs w:val="96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RegEx</w:t>
                      </w:r>
                      <w:proofErr w:type="spellEnd"/>
                      <w:r w:rsidRPr="005214B8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in Flex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6F2C" w:rsidRPr="008F51A7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7BAC001" wp14:editId="5264DA34">
                <wp:simplePos x="0" y="0"/>
                <wp:positionH relativeFrom="page">
                  <wp:posOffset>381000</wp:posOffset>
                </wp:positionH>
                <wp:positionV relativeFrom="paragraph">
                  <wp:posOffset>4859655</wp:posOffset>
                </wp:positionV>
                <wp:extent cx="6803390" cy="428625"/>
                <wp:effectExtent l="57150" t="57150" r="73660" b="85725"/>
                <wp:wrapNone/>
                <wp:docPr id="484" name="Titre 1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03390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r="14400000">
                            <a:srgbClr val="000000">
                              <a:alpha val="60000"/>
                            </a:srgbClr>
                          </a:outerShdw>
                        </a:effectLst>
                      </wps:spPr>
                      <wps:txbx>
                        <w:txbxContent>
                          <w:p w:rsidR="000E6B2D" w:rsidRPr="004F6F2C" w:rsidRDefault="000E6B2D" w:rsidP="004F6F2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4F6F2C"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Réalisation des Analyseurs LEXICALS et SYNTAXIQUE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AC001" id="_x0000_s1032" style="position:absolute;margin-left:30pt;margin-top:382.65pt;width:535.7pt;height:33.75pt;z-index:25203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" fillcolor="#95b3d7 [1940]" strokecolor="#4f81bd [3204]">
                <v:shadow on="t" color="black" opacity="39321f" origin=",.5" offset="0,0"/>
                <v:path arrowok="t"/>
                <o:lock v:ext="edit" grouping="t"/>
                <v:textbox>
                  <w:txbxContent>
                    <w:p w:rsidR="000E6B2D" w:rsidRPr="004F6F2C" w:rsidRDefault="000E6B2D" w:rsidP="004F6F2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4F6F2C"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Réalisation des Analyseurs LEXICALS et SYNTAXIQUE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214B8" w:rsidRPr="005214B8">
        <w:rPr>
          <w:rFonts w:ascii="Segoe UI Light" w:hAnsi="Segoe UI Light" w:cs="Segoe UI Light"/>
          <w:noProof/>
          <w:color w:val="FF0000"/>
          <w:sz w:val="56"/>
          <w:szCs w:val="56"/>
        </w:rPr>
        <w:drawing>
          <wp:anchor distT="0" distB="0" distL="114300" distR="114300" simplePos="0" relativeHeight="251726846" behindDoc="0" locked="0" layoutInCell="1" allowOverlap="1" wp14:anchorId="63D89735" wp14:editId="4A04C45A">
            <wp:simplePos x="0" y="0"/>
            <wp:positionH relativeFrom="page">
              <wp:align>right</wp:align>
            </wp:positionH>
            <wp:positionV relativeFrom="paragraph">
              <wp:posOffset>1354455</wp:posOffset>
            </wp:positionV>
            <wp:extent cx="7571740" cy="3399446"/>
            <wp:effectExtent l="0" t="0" r="0" b="0"/>
            <wp:wrapNone/>
            <wp:docPr id="7" name="Espace réservé pour une image  6">
              <a:extLst xmlns:a="http://schemas.openxmlformats.org/drawingml/2006/main">
                <a:ext uri="{FF2B5EF4-FFF2-40B4-BE49-F238E27FC236}">
                  <a16:creationId xmlns:a16="http://schemas.microsoft.com/office/drawing/2014/main" id="{0B85E9F9-DA84-4E09-AD3B-068BD5ACE67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ce réservé pour une image  6">
                      <a:extLst>
                        <a:ext uri="{FF2B5EF4-FFF2-40B4-BE49-F238E27FC236}">
                          <a16:creationId xmlns:a16="http://schemas.microsoft.com/office/drawing/2014/main" id="{0B85E9F9-DA84-4E09-AD3B-068BD5ACE67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3" r="10823"/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3399446"/>
                    </a:xfrm>
                    <a:prstGeom prst="rect">
                      <a:avLst/>
                    </a:prstGeom>
                    <a:solidFill>
                      <a:schemeClr val="tx2">
                        <a:shade val="5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BE2">
        <w:rPr>
          <w:rFonts w:ascii="Segoe UI Light" w:hAnsi="Segoe UI Light" w:cs="Segoe UI Light"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8650605</wp:posOffset>
                </wp:positionV>
                <wp:extent cx="6927215" cy="619125"/>
                <wp:effectExtent l="0" t="0" r="6985" b="952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15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8D60E" id="Rectangle 506" o:spid="_x0000_s1026" style="position:absolute;margin-left:17.2pt;margin-top:681.15pt;width:545.45pt;height:4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" fillcolor="white [3201]" stroked="f" strokeweight="2pt"/>
            </w:pict>
          </mc:Fallback>
        </mc:AlternateContent>
      </w:r>
      <w:r w:rsidR="00683462">
        <w:rPr>
          <w:rFonts w:ascii="Segoe UI Light" w:hAnsi="Segoe UI Light" w:cs="Segoe UI Light"/>
          <w:color w:val="FF0000"/>
          <w:sz w:val="56"/>
          <w:szCs w:val="56"/>
        </w:rPr>
        <w:br w:type="page"/>
      </w:r>
      <w:bookmarkEnd w:id="0"/>
      <w:bookmarkEnd w:id="1"/>
      <w:r w:rsidR="004D7FBF" w:rsidRPr="004D7FBF">
        <w:rPr>
          <w:rFonts w:ascii="Century Gothic" w:hAnsi="Century Gothic"/>
          <w:b/>
          <w:bCs/>
          <w:sz w:val="44"/>
          <w:szCs w:val="44"/>
        </w:rPr>
        <w:lastRenderedPageBreak/>
        <w:t>RESOLUTION DE L’</w:t>
      </w:r>
      <w:r w:rsidR="004D7FBF">
        <w:rPr>
          <w:rFonts w:ascii="Century Gothic" w:hAnsi="Century Gothic"/>
          <w:b/>
          <w:bCs/>
          <w:sz w:val="44"/>
          <w:szCs w:val="44"/>
        </w:rPr>
        <w:t>EXERCICE 1 :</w:t>
      </w:r>
    </w:p>
    <w:p w:rsidR="007474BE" w:rsidRPr="007474BE" w:rsidRDefault="007474BE" w:rsidP="007474BE">
      <w:pPr>
        <w:rPr>
          <w:rFonts w:asciiTheme="majorBidi" w:hAnsiTheme="majorBidi" w:cstheme="majorBidi"/>
          <w:sz w:val="28"/>
          <w:szCs w:val="28"/>
        </w:rPr>
      </w:pPr>
      <w:r w:rsidRPr="00F9086E">
        <w:rPr>
          <w:rFonts w:ascii="Century Gothic" w:hAnsi="Century Gothic"/>
          <w:b/>
          <w:bCs/>
          <w:sz w:val="44"/>
          <w:szCs w:val="44"/>
        </w:rPr>
        <w:t xml:space="preserve">→ </w:t>
      </w:r>
      <w:r w:rsidRPr="007474BE">
        <w:rPr>
          <w:rFonts w:ascii="Century Gothic" w:hAnsi="Century Gothic" w:cstheme="majorBidi"/>
          <w:sz w:val="40"/>
          <w:szCs w:val="40"/>
        </w:rPr>
        <w:t xml:space="preserve">Fichier </w:t>
      </w:r>
      <w:proofErr w:type="spellStart"/>
      <w:proofErr w:type="gramStart"/>
      <w:r w:rsidRPr="007474BE">
        <w:rPr>
          <w:rFonts w:ascii="Century Gothic" w:hAnsi="Century Gothic" w:cstheme="majorBidi"/>
          <w:sz w:val="40"/>
          <w:szCs w:val="40"/>
        </w:rPr>
        <w:t>analyseur.l</w:t>
      </w:r>
      <w:proofErr w:type="spellEnd"/>
      <w:proofErr w:type="gramEnd"/>
      <w:r w:rsidRPr="007474BE">
        <w:rPr>
          <w:rFonts w:asciiTheme="majorBidi" w:hAnsiTheme="majorBidi" w:cstheme="majorBidi"/>
          <w:sz w:val="40"/>
          <w:szCs w:val="40"/>
        </w:rPr>
        <w:t xml:space="preserve"> </w:t>
      </w:r>
      <w:r w:rsidRPr="007474BE">
        <w:rPr>
          <w:rFonts w:ascii="Century Gothic" w:hAnsi="Century Gothic"/>
          <w:sz w:val="36"/>
          <w:szCs w:val="36"/>
        </w:rPr>
        <w:t>:</w:t>
      </w:r>
    </w:p>
    <w:p w:rsidR="00C25B39" w:rsidRDefault="00C25B39" w:rsidP="003273DD">
      <w:pPr>
        <w:rPr>
          <w:rFonts w:ascii="Baskerville Old Face" w:hAnsi="Baskerville Old Face"/>
          <w:sz w:val="12"/>
          <w:szCs w:val="12"/>
        </w:rPr>
      </w:pP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%{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4D7FBF" w:rsidRPr="004D7FBF" w:rsidRDefault="004D7FBF" w:rsidP="0037542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"PrintSymbolTableLib.cpp"</w:t>
      </w:r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4D7FBF">
        <w:rPr>
          <w:rFonts w:ascii="Consolas" w:eastAsia="Times New Roman" w:hAnsi="Consolas" w:cs="Times New Roman"/>
          <w:color w:val="008000"/>
          <w:sz w:val="21"/>
          <w:szCs w:val="21"/>
        </w:rPr>
        <w:t>// Bibliothèque d'affichage réaliser pour l'analyseur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D7FBF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r w:rsidRPr="0069337C">
        <w:rPr>
          <w:rFonts w:ascii="Consolas" w:eastAsia="Times New Roman" w:hAnsi="Consolas" w:cs="Times New Roman"/>
          <w:color w:val="008000"/>
          <w:sz w:val="12"/>
          <w:szCs w:val="12"/>
        </w:rPr>
        <w:t xml:space="preserve"> </w:t>
      </w:r>
      <w:proofErr w:type="spellStart"/>
      <w:proofErr w:type="gramStart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addOutput</w:t>
      </w:r>
      <w:proofErr w:type="spellEnd"/>
      <w:r w:rsidRPr="0069337C">
        <w:rPr>
          <w:rFonts w:ascii="Consolas" w:eastAsia="Times New Roman" w:hAnsi="Consolas" w:cs="Times New Roman"/>
          <w:b/>
          <w:bCs/>
          <w:color w:val="008000"/>
          <w:sz w:val="16"/>
          <w:szCs w:val="16"/>
        </w:rPr>
        <w:t>(</w:t>
      </w:r>
      <w:proofErr w:type="gramEnd"/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 xml:space="preserve">char* </w:t>
      </w:r>
      <w:proofErr w:type="spellStart"/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>lexeme</w:t>
      </w:r>
      <w:proofErr w:type="spellEnd"/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>,</w:t>
      </w:r>
      <w:r w:rsidR="0069337C" w:rsidRPr="0069337C">
        <w:rPr>
          <w:rFonts w:ascii="Consolas" w:eastAsia="Times New Roman" w:hAnsi="Consolas" w:cs="Times New Roman"/>
          <w:color w:val="008000"/>
          <w:sz w:val="16"/>
          <w:szCs w:val="16"/>
        </w:rPr>
        <w:t xml:space="preserve"> </w:t>
      </w:r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 xml:space="preserve">char* </w:t>
      </w:r>
      <w:proofErr w:type="spellStart"/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>classUnit</w:t>
      </w:r>
      <w:proofErr w:type="spellEnd"/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>,</w:t>
      </w:r>
      <w:r w:rsidR="0069337C" w:rsidRPr="0069337C">
        <w:rPr>
          <w:rFonts w:ascii="Consolas" w:eastAsia="Times New Roman" w:hAnsi="Consolas" w:cs="Times New Roman"/>
          <w:color w:val="008000"/>
          <w:sz w:val="16"/>
          <w:szCs w:val="16"/>
        </w:rPr>
        <w:t xml:space="preserve"> </w:t>
      </w:r>
      <w:r w:rsidRPr="0069337C">
        <w:rPr>
          <w:rFonts w:ascii="Consolas" w:eastAsia="Times New Roman" w:hAnsi="Consolas" w:cs="Times New Roman"/>
          <w:color w:val="008000"/>
          <w:sz w:val="16"/>
          <w:szCs w:val="16"/>
        </w:rPr>
        <w:t>int index</w:t>
      </w:r>
      <w:r w:rsidRPr="0069337C">
        <w:rPr>
          <w:rFonts w:ascii="Consolas" w:eastAsia="Times New Roman" w:hAnsi="Consolas" w:cs="Times New Roman"/>
          <w:b/>
          <w:bCs/>
          <w:color w:val="008000"/>
          <w:sz w:val="18"/>
          <w:szCs w:val="18"/>
        </w:rPr>
        <w:t>)</w:t>
      </w:r>
      <w:r w:rsidRPr="0069337C">
        <w:rPr>
          <w:rFonts w:ascii="Consolas" w:eastAsia="Times New Roman" w:hAnsi="Consolas" w:cs="Times New Roman"/>
          <w:color w:val="008000"/>
          <w:sz w:val="14"/>
          <w:szCs w:val="14"/>
        </w:rPr>
        <w:t xml:space="preserve"> </w:t>
      </w:r>
      <w:r w:rsidRPr="004D7FBF">
        <w:rPr>
          <w:rFonts w:ascii="Consolas" w:eastAsia="Times New Roman" w:hAnsi="Consolas" w:cs="Times New Roman"/>
          <w:color w:val="008000"/>
          <w:sz w:val="16"/>
          <w:szCs w:val="16"/>
        </w:rPr>
        <w:t xml:space="preserve">: </w:t>
      </w:r>
      <w:r w:rsidRPr="00A21D26">
        <w:rPr>
          <w:rFonts w:ascii="Consolas" w:eastAsia="Times New Roman" w:hAnsi="Consolas" w:cs="Times New Roman"/>
          <w:color w:val="008000"/>
          <w:sz w:val="16"/>
          <w:szCs w:val="16"/>
        </w:rPr>
        <w:t xml:space="preserve">ajout un </w:t>
      </w:r>
      <w:r w:rsidR="009239A0" w:rsidRPr="00A21D26">
        <w:rPr>
          <w:rFonts w:ascii="Consolas" w:eastAsia="Times New Roman" w:hAnsi="Consolas" w:cs="Times New Roman"/>
          <w:color w:val="008000"/>
          <w:sz w:val="16"/>
          <w:szCs w:val="16"/>
        </w:rPr>
        <w:t>lexème</w:t>
      </w:r>
      <w:r w:rsidRPr="00A21D26">
        <w:rPr>
          <w:rFonts w:ascii="Consolas" w:eastAsia="Times New Roman" w:hAnsi="Consolas" w:cs="Times New Roman"/>
          <w:color w:val="008000"/>
          <w:sz w:val="16"/>
          <w:szCs w:val="16"/>
        </w:rPr>
        <w:t xml:space="preserve"> analysé à l'affichage final (résultat de l'analyse)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D7FBF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r w:rsidRPr="0069337C">
        <w:rPr>
          <w:rFonts w:ascii="Consolas" w:eastAsia="Times New Roman" w:hAnsi="Consolas" w:cs="Times New Roman"/>
          <w:color w:val="008000"/>
          <w:sz w:val="12"/>
          <w:szCs w:val="12"/>
        </w:rPr>
        <w:t xml:space="preserve"> </w:t>
      </w:r>
      <w:proofErr w:type="spellStart"/>
      <w:proofErr w:type="gramStart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addErrorOutput</w:t>
      </w:r>
      <w:proofErr w:type="spellEnd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proofErr w:type="gramEnd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 xml:space="preserve">char* </w:t>
      </w:r>
      <w:proofErr w:type="spellStart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lexeme</w:t>
      </w:r>
      <w:proofErr w:type="spellEnd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, int index)</w:t>
      </w:r>
      <w:r w:rsidRPr="0069337C">
        <w:rPr>
          <w:rFonts w:ascii="Consolas" w:eastAsia="Times New Roman" w:hAnsi="Consolas" w:cs="Times New Roman"/>
          <w:b/>
          <w:bCs/>
          <w:color w:val="008000"/>
          <w:sz w:val="16"/>
          <w:szCs w:val="16"/>
        </w:rPr>
        <w:t xml:space="preserve"> </w:t>
      </w:r>
      <w:r w:rsidRPr="004D7FBF">
        <w:rPr>
          <w:rFonts w:ascii="Consolas" w:eastAsia="Times New Roman" w:hAnsi="Consolas" w:cs="Times New Roman"/>
          <w:color w:val="008000"/>
          <w:sz w:val="16"/>
          <w:szCs w:val="16"/>
        </w:rPr>
        <w:t>: ajout une erreur trouvé à l'affichage final (résultat de l'analyse)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D7FBF">
        <w:rPr>
          <w:rFonts w:ascii="Consolas" w:eastAsia="Times New Roman" w:hAnsi="Consolas" w:cs="Times New Roman"/>
          <w:color w:val="008000"/>
          <w:sz w:val="16"/>
          <w:szCs w:val="16"/>
        </w:rPr>
        <w:t>//</w:t>
      </w:r>
      <w:r w:rsidR="0069337C">
        <w:rPr>
          <w:rFonts w:ascii="Consolas" w:eastAsia="Times New Roman" w:hAnsi="Consolas" w:cs="Times New Roman"/>
          <w:color w:val="008000"/>
          <w:sz w:val="16"/>
          <w:szCs w:val="16"/>
        </w:rPr>
        <w:t xml:space="preserve"> </w:t>
      </w:r>
      <w:proofErr w:type="spellStart"/>
      <w:proofErr w:type="gramStart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printOutput</w:t>
      </w:r>
      <w:proofErr w:type="spellEnd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(</w:t>
      </w:r>
      <w:proofErr w:type="gramEnd"/>
      <w:r w:rsidRPr="0069337C">
        <w:rPr>
          <w:rFonts w:ascii="Consolas" w:eastAsia="Times New Roman" w:hAnsi="Consolas" w:cs="Times New Roman"/>
          <w:b/>
          <w:bCs/>
          <w:color w:val="008000"/>
          <w:sz w:val="20"/>
          <w:szCs w:val="20"/>
        </w:rPr>
        <w:t>)</w:t>
      </w:r>
      <w:r w:rsidRPr="0069337C"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4D7FBF">
        <w:rPr>
          <w:rFonts w:ascii="Consolas" w:eastAsia="Times New Roman" w:hAnsi="Consolas" w:cs="Times New Roman"/>
          <w:color w:val="008000"/>
          <w:sz w:val="16"/>
          <w:szCs w:val="16"/>
        </w:rPr>
        <w:t>: affiche le résultat de l'analyse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4D7FB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4D7FBF">
        <w:rPr>
          <w:rFonts w:ascii="Consolas" w:eastAsia="Times New Roman" w:hAnsi="Consolas" w:cs="Times New Roman"/>
          <w:color w:val="008000"/>
          <w:sz w:val="21"/>
          <w:szCs w:val="21"/>
        </w:rPr>
        <w:t>// indice du 1er mot, puis sera incrémenté à chaque lexème trouvé !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%}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delim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[\t ]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bl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delim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}+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lettre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[a-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zA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-Z]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chiffre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[0-9]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id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{lettre}({lettre}|{chiffre})+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signe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(\+|\-)?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nbr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{chiffre}+(.{chiffre}+)?((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e|E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){signe}{chiffre}+)?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\n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{/* NE RIEN FAIRE */}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{</w:t>
      </w:r>
      <w:proofErr w:type="spellStart"/>
      <w:proofErr w:type="gramStart"/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bl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}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{/* IGNORE */}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"ENTIER"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MOT-CLE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"REEL"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MOT-CLE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{</w:t>
      </w:r>
      <w:proofErr w:type="gramStart"/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proofErr w:type="gramEnd"/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}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IDENTIFICATEUR",index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{</w:t>
      </w:r>
      <w:proofErr w:type="gramStart"/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nbr</w:t>
      </w:r>
      <w:proofErr w:type="gramEnd"/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}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NOMBRE",index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VIRGULE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";</w:t>
      </w:r>
      <w:proofErr w:type="gramEnd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POINT-VIRGULE",index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"="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AFFECTATION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ADDITION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SOUSTRACTION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991BD1" w:rsidRPr="004D7FBF" w:rsidRDefault="00991BD1" w:rsidP="00991B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MULTIPLICATION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991BD1" w:rsidRPr="004D7FBF" w:rsidRDefault="00F269F9" w:rsidP="00746D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="002F4190">
        <w:rPr>
          <w:rFonts w:ascii="Consolas" w:eastAsia="Times New Roman" w:hAnsi="Consolas" w:cs="Times New Roman"/>
          <w:color w:val="000000"/>
          <w:sz w:val="21"/>
          <w:szCs w:val="21"/>
        </w:rPr>
        <w:t>DIVISION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"(</w:t>
      </w:r>
      <w:proofErr w:type="gramEnd"/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,"PARENTHESE 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OUVRANTE",index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,"PARENTHESE 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FERMANTE",index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FIN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",index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printOutput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(0);}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811F3F"/>
          <w:sz w:val="21"/>
          <w:szCs w:val="21"/>
        </w:rPr>
        <w:t>.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  <w:proofErr w:type="spellStart"/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addErrorOutput</w:t>
      </w:r>
      <w:proofErr w:type="spellEnd"/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yytext,index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);index++;}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"\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nExpressions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</w:t>
      </w:r>
      <w:r w:rsidRPr="004D7FBF">
        <w:rPr>
          <w:rFonts w:ascii="Consolas" w:eastAsia="Times New Roman" w:hAnsi="Consolas" w:cs="Times New Roman"/>
          <w:color w:val="001080"/>
          <w:sz w:val="21"/>
          <w:szCs w:val="21"/>
        </w:rPr>
        <w:t>analyser</w:t>
      </w: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terminees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 $) : \n");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yylex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0;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7FB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FBF">
        <w:rPr>
          <w:rFonts w:ascii="Consolas" w:eastAsia="Times New Roman" w:hAnsi="Consolas" w:cs="Times New Roman"/>
          <w:color w:val="795E26"/>
          <w:sz w:val="21"/>
          <w:szCs w:val="21"/>
        </w:rPr>
        <w:t>yywrap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// le </w:t>
      </w:r>
      <w:proofErr w:type="spell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delimiteur</w:t>
      </w:r>
      <w:proofErr w:type="spell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 la lecture</w:t>
      </w:r>
    </w:p>
    <w:p w:rsidR="004D7FBF" w:rsidRPr="004D7FBF" w:rsidRDefault="004D7FBF" w:rsidP="004D7F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1;</w:t>
      </w:r>
    </w:p>
    <w:p w:rsidR="00746DA5" w:rsidRPr="00746DA5" w:rsidRDefault="004D7FBF" w:rsidP="00746D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F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46DA5" w:rsidRDefault="00746DA5">
      <w:pPr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br w:type="page"/>
      </w:r>
    </w:p>
    <w:p w:rsidR="007474BE" w:rsidRPr="00746DA5" w:rsidRDefault="007474BE" w:rsidP="00746D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086E">
        <w:rPr>
          <w:rFonts w:ascii="Century Gothic" w:hAnsi="Century Gothic"/>
          <w:b/>
          <w:bCs/>
          <w:sz w:val="44"/>
          <w:szCs w:val="44"/>
        </w:rPr>
        <w:lastRenderedPageBreak/>
        <w:t xml:space="preserve">→ </w:t>
      </w:r>
      <w:r w:rsidRPr="007474BE">
        <w:rPr>
          <w:rFonts w:ascii="Century Gothic" w:hAnsi="Century Gothic" w:cstheme="majorBidi"/>
          <w:sz w:val="40"/>
          <w:szCs w:val="40"/>
        </w:rPr>
        <w:t xml:space="preserve">Fichier </w:t>
      </w:r>
      <w:proofErr w:type="gramStart"/>
      <w:r w:rsidRPr="007474BE">
        <w:rPr>
          <w:rFonts w:ascii="Century Gothic" w:hAnsi="Century Gothic" w:cstheme="majorBidi"/>
          <w:sz w:val="36"/>
          <w:szCs w:val="36"/>
        </w:rPr>
        <w:t>PrintSymbolTableLib.cpp</w:t>
      </w:r>
      <w:r w:rsidRPr="007474BE">
        <w:rPr>
          <w:rFonts w:ascii="Century Gothic" w:hAnsi="Century Gothic"/>
          <w:sz w:val="36"/>
          <w:szCs w:val="36"/>
        </w:rPr>
        <w:t>:</w:t>
      </w:r>
      <w:proofErr w:type="gramEnd"/>
    </w:p>
    <w:p w:rsidR="007474BE" w:rsidRDefault="007474BE" w:rsidP="008F2288">
      <w:pPr>
        <w:rPr>
          <w:rFonts w:asciiTheme="majorBidi" w:hAnsiTheme="majorBidi" w:cstheme="majorBidi"/>
          <w:sz w:val="28"/>
          <w:szCs w:val="28"/>
        </w:rPr>
      </w:pPr>
    </w:p>
    <w:p w:rsidR="008F2288" w:rsidRPr="008F2288" w:rsidRDefault="008F2288" w:rsidP="008F2288">
      <w:pPr>
        <w:rPr>
          <w:rFonts w:asciiTheme="majorBidi" w:hAnsiTheme="majorBidi" w:cstheme="majorBidi"/>
          <w:sz w:val="28"/>
          <w:szCs w:val="28"/>
        </w:rPr>
      </w:pP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8F2288" w:rsidRPr="008F2288" w:rsidRDefault="008F2288" w:rsidP="00190C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228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F228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=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variable qui contiendra le </w:t>
      </w:r>
      <w:r w:rsidR="00190CF9" w:rsidRPr="008F2288">
        <w:rPr>
          <w:rFonts w:ascii="Consolas" w:eastAsia="Times New Roman" w:hAnsi="Consolas" w:cs="Times New Roman"/>
          <w:color w:val="008000"/>
          <w:sz w:val="21"/>
          <w:szCs w:val="21"/>
        </w:rPr>
        <w:t>résultat</w:t>
      </w: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l'analyse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temp[</w:t>
      </w:r>
      <w:r w:rsidRPr="008F228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variable </w:t>
      </w:r>
      <w:r w:rsidR="00190CF9" w:rsidRPr="008F2288">
        <w:rPr>
          <w:rFonts w:ascii="Consolas" w:eastAsia="Times New Roman" w:hAnsi="Consolas" w:cs="Times New Roman"/>
          <w:color w:val="008000"/>
          <w:sz w:val="21"/>
          <w:szCs w:val="21"/>
        </w:rPr>
        <w:t>tampon</w:t>
      </w: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, pour convertir un int to string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// Ajout une ligne à la variable output, qui contient le (</w:t>
      </w:r>
      <w:proofErr w:type="spellStart"/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lexeme</w:t>
      </w:r>
      <w:proofErr w:type="spellEnd"/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, unité lexical, indice) :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2288">
        <w:rPr>
          <w:rFonts w:ascii="Consolas" w:eastAsia="Times New Roman" w:hAnsi="Consolas" w:cs="Times New Roman"/>
          <w:color w:val="795E26"/>
          <w:sz w:val="21"/>
          <w:szCs w:val="21"/>
        </w:rPr>
        <w:t>addOutput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lexeme,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classUnit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Preparation</w:t>
      </w:r>
      <w:proofErr w:type="spellEnd"/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la ligne, et l'ajout partie par partie !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"LEXEME : 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lexeme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  |   </w:t>
      </w:r>
      <w:proofErr w:type="spellStart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lexicalUnit</w:t>
      </w:r>
      <w:proofErr w:type="spellEnd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classUnit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   |   index ; 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8F2288">
        <w:rPr>
          <w:rFonts w:ascii="Consolas" w:eastAsia="Times New Roman" w:hAnsi="Consolas" w:cs="Times New Roman"/>
          <w:color w:val="795E26"/>
          <w:sz w:val="21"/>
          <w:szCs w:val="21"/>
        </w:rPr>
        <w:t>sprintf</w:t>
      </w:r>
      <w:proofErr w:type="spellEnd"/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temp,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,index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temp;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   ;\n"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// Ajout une ligne d'erreur à la variable output, pour un mot qui n'est pas dans le lexique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2288">
        <w:rPr>
          <w:rFonts w:ascii="Consolas" w:eastAsia="Times New Roman" w:hAnsi="Consolas" w:cs="Times New Roman"/>
          <w:color w:val="795E26"/>
          <w:sz w:val="21"/>
          <w:szCs w:val="21"/>
        </w:rPr>
        <w:t>addErrorOutput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lexeme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index)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Preparation</w:t>
      </w:r>
      <w:proofErr w:type="spellEnd"/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 la ligne d'erreur, et l'ajout partie par partie !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motERREUR</w:t>
      </w:r>
      <w:proofErr w:type="spellEnd"/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 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lexeme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   |   NON INCLU DANS LE LEXIQUE"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   |   index ; 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8F2288">
        <w:rPr>
          <w:rFonts w:ascii="Consolas" w:eastAsia="Times New Roman" w:hAnsi="Consolas" w:cs="Times New Roman"/>
          <w:color w:val="795E26"/>
          <w:sz w:val="21"/>
          <w:szCs w:val="21"/>
        </w:rPr>
        <w:t>sprintf</w:t>
      </w:r>
      <w:proofErr w:type="spellEnd"/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temp,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,index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 temp;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output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8F2288">
        <w:rPr>
          <w:rFonts w:ascii="Consolas" w:eastAsia="Times New Roman" w:hAnsi="Consolas" w:cs="Times New Roman"/>
          <w:color w:val="A31515"/>
          <w:sz w:val="21"/>
          <w:szCs w:val="21"/>
        </w:rPr>
        <w:t>"   ;\n"</w:t>
      </w: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8000"/>
          <w:sz w:val="21"/>
          <w:szCs w:val="21"/>
        </w:rPr>
        <w:t>// Affiche la variable output, le résultat de l'analyse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F228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F2288">
        <w:rPr>
          <w:rFonts w:ascii="Consolas" w:eastAsia="Times New Roman" w:hAnsi="Consolas" w:cs="Times New Roman"/>
          <w:color w:val="795E26"/>
          <w:sz w:val="21"/>
          <w:szCs w:val="21"/>
        </w:rPr>
        <w:t>printOutput</w:t>
      </w:r>
      <w:proofErr w:type="spell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8F2288" w:rsidRPr="008F2288" w:rsidRDefault="008F2288" w:rsidP="008F228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output;</w:t>
      </w:r>
    </w:p>
    <w:p w:rsidR="008F2288" w:rsidRPr="008F2288" w:rsidRDefault="008F2288" w:rsidP="00241AF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22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7FBF" w:rsidRPr="00190CF9" w:rsidRDefault="004D7FBF" w:rsidP="003273DD">
      <w:pPr>
        <w:rPr>
          <w:rFonts w:ascii="Century Gothic" w:hAnsi="Century Gothic"/>
          <w:b/>
          <w:bCs/>
          <w:sz w:val="28"/>
          <w:szCs w:val="28"/>
        </w:rPr>
      </w:pPr>
    </w:p>
    <w:p w:rsidR="00190CF9" w:rsidRPr="00190CF9" w:rsidRDefault="00190CF9" w:rsidP="00190CF9">
      <w:pPr>
        <w:rPr>
          <w:rFonts w:ascii="Century Gothic" w:hAnsi="Century Gothic"/>
          <w:b/>
          <w:bCs/>
          <w:sz w:val="28"/>
          <w:szCs w:val="28"/>
          <w:highlight w:val="yellow"/>
        </w:rPr>
      </w:pPr>
      <w:r w:rsidRPr="00190CF9">
        <w:rPr>
          <w:rFonts w:ascii="Century Gothic" w:hAnsi="Century Gothic"/>
          <w:b/>
          <w:bCs/>
          <w:sz w:val="28"/>
          <w:szCs w:val="28"/>
          <w:highlight w:val="yellow"/>
        </w:rPr>
        <w:t>RmQ – Pour Compiler et Exécuter l’analyseur :</w:t>
      </w:r>
    </w:p>
    <w:p w:rsidR="00190CF9" w:rsidRPr="00190CF9" w:rsidRDefault="00190CF9" w:rsidP="00190CF9">
      <w:pPr>
        <w:rPr>
          <w:rFonts w:ascii="Consolas" w:hAnsi="Consolas"/>
          <w:sz w:val="28"/>
          <w:szCs w:val="28"/>
          <w:highlight w:val="yellow"/>
        </w:rPr>
      </w:pPr>
      <w:proofErr w:type="gramStart"/>
      <w:r w:rsidRPr="00190CF9">
        <w:rPr>
          <w:rFonts w:ascii="Consolas" w:hAnsi="Consolas"/>
          <w:sz w:val="28"/>
          <w:szCs w:val="28"/>
          <w:highlight w:val="yellow"/>
        </w:rPr>
        <w:t>cmd</w:t>
      </w:r>
      <w:proofErr w:type="gramEnd"/>
      <w:r w:rsidRPr="00190CF9">
        <w:rPr>
          <w:rFonts w:ascii="Consolas" w:hAnsi="Consolas"/>
          <w:sz w:val="28"/>
          <w:szCs w:val="28"/>
          <w:highlight w:val="yellow"/>
        </w:rPr>
        <w:t xml:space="preserve">&gt;&gt; </w:t>
      </w:r>
      <w:proofErr w:type="spellStart"/>
      <w:r w:rsidRPr="00190CF9">
        <w:rPr>
          <w:rFonts w:ascii="Consolas" w:hAnsi="Consolas"/>
          <w:sz w:val="28"/>
          <w:szCs w:val="28"/>
          <w:highlight w:val="yellow"/>
        </w:rPr>
        <w:t>flex</w:t>
      </w:r>
      <w:proofErr w:type="spellEnd"/>
      <w:r w:rsidRPr="00190CF9">
        <w:rPr>
          <w:rFonts w:ascii="Consolas" w:hAnsi="Consolas"/>
          <w:sz w:val="28"/>
          <w:szCs w:val="28"/>
          <w:highlight w:val="yellow"/>
        </w:rPr>
        <w:t xml:space="preserve"> </w:t>
      </w:r>
      <w:proofErr w:type="spellStart"/>
      <w:r w:rsidRPr="00190CF9">
        <w:rPr>
          <w:rFonts w:ascii="Consolas" w:hAnsi="Consolas"/>
          <w:sz w:val="28"/>
          <w:szCs w:val="28"/>
          <w:highlight w:val="yellow"/>
        </w:rPr>
        <w:t>analyseur.l</w:t>
      </w:r>
      <w:proofErr w:type="spellEnd"/>
    </w:p>
    <w:p w:rsidR="00190CF9" w:rsidRPr="00190CF9" w:rsidRDefault="00190CF9" w:rsidP="00190CF9">
      <w:pPr>
        <w:rPr>
          <w:rFonts w:ascii="Consolas" w:hAnsi="Consolas"/>
          <w:sz w:val="28"/>
          <w:szCs w:val="28"/>
          <w:highlight w:val="yellow"/>
        </w:rPr>
      </w:pPr>
      <w:proofErr w:type="gramStart"/>
      <w:r w:rsidRPr="00190CF9">
        <w:rPr>
          <w:rFonts w:ascii="Consolas" w:hAnsi="Consolas"/>
          <w:sz w:val="28"/>
          <w:szCs w:val="28"/>
          <w:highlight w:val="yellow"/>
        </w:rPr>
        <w:t>cmd</w:t>
      </w:r>
      <w:proofErr w:type="gramEnd"/>
      <w:r w:rsidRPr="00190CF9">
        <w:rPr>
          <w:rFonts w:ascii="Consolas" w:hAnsi="Consolas"/>
          <w:sz w:val="28"/>
          <w:szCs w:val="28"/>
          <w:highlight w:val="yellow"/>
        </w:rPr>
        <w:t xml:space="preserve">&gt;&gt; g++ </w:t>
      </w:r>
      <w:proofErr w:type="spellStart"/>
      <w:r w:rsidRPr="00190CF9">
        <w:rPr>
          <w:rFonts w:ascii="Consolas" w:hAnsi="Consolas"/>
          <w:sz w:val="28"/>
          <w:szCs w:val="28"/>
          <w:highlight w:val="yellow"/>
        </w:rPr>
        <w:t>lex.yy.c</w:t>
      </w:r>
      <w:proofErr w:type="spellEnd"/>
      <w:r w:rsidRPr="00190CF9">
        <w:rPr>
          <w:rFonts w:ascii="Consolas" w:hAnsi="Consolas"/>
          <w:sz w:val="28"/>
          <w:szCs w:val="28"/>
          <w:highlight w:val="yellow"/>
        </w:rPr>
        <w:t xml:space="preserve"> -o analyseur</w:t>
      </w:r>
    </w:p>
    <w:p w:rsidR="00190CF9" w:rsidRPr="00190CF9" w:rsidRDefault="00190CF9" w:rsidP="00190CF9">
      <w:pPr>
        <w:rPr>
          <w:rFonts w:ascii="Consolas" w:hAnsi="Consolas"/>
          <w:sz w:val="28"/>
          <w:szCs w:val="28"/>
        </w:rPr>
      </w:pPr>
      <w:proofErr w:type="gramStart"/>
      <w:r w:rsidRPr="00190CF9">
        <w:rPr>
          <w:rFonts w:ascii="Consolas" w:hAnsi="Consolas"/>
          <w:sz w:val="28"/>
          <w:szCs w:val="28"/>
          <w:highlight w:val="yellow"/>
        </w:rPr>
        <w:t>cmd</w:t>
      </w:r>
      <w:proofErr w:type="gramEnd"/>
      <w:r w:rsidRPr="00190CF9">
        <w:rPr>
          <w:rFonts w:ascii="Consolas" w:hAnsi="Consolas"/>
          <w:sz w:val="28"/>
          <w:szCs w:val="28"/>
          <w:highlight w:val="yellow"/>
        </w:rPr>
        <w:t>&gt;&gt; analyseur.exe</w:t>
      </w:r>
    </w:p>
    <w:p w:rsidR="009C2A3A" w:rsidRDefault="009C2A3A" w:rsidP="00190CF9">
      <w:pPr>
        <w:rPr>
          <w:rFonts w:ascii="Century Gothic" w:hAnsi="Century Gothic"/>
          <w:b/>
          <w:bCs/>
          <w:sz w:val="28"/>
          <w:szCs w:val="28"/>
        </w:rPr>
      </w:pPr>
    </w:p>
    <w:p w:rsidR="009C2A3A" w:rsidRDefault="009C2A3A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:rsidR="008B6BE0" w:rsidRPr="007474BE" w:rsidRDefault="008B6BE0" w:rsidP="008B6BE0">
      <w:pPr>
        <w:rPr>
          <w:rFonts w:asciiTheme="majorBidi" w:hAnsiTheme="majorBidi" w:cstheme="majorBidi"/>
          <w:sz w:val="28"/>
          <w:szCs w:val="28"/>
        </w:rPr>
      </w:pPr>
      <w:r w:rsidRPr="00F9086E">
        <w:rPr>
          <w:rFonts w:ascii="Century Gothic" w:hAnsi="Century Gothic"/>
          <w:b/>
          <w:bCs/>
          <w:sz w:val="44"/>
          <w:szCs w:val="44"/>
        </w:rPr>
        <w:lastRenderedPageBreak/>
        <w:t xml:space="preserve">→ </w:t>
      </w:r>
      <w:r>
        <w:rPr>
          <w:rFonts w:ascii="Century Gothic" w:hAnsi="Century Gothic" w:cstheme="majorBidi"/>
          <w:sz w:val="40"/>
          <w:szCs w:val="40"/>
        </w:rPr>
        <w:t xml:space="preserve">Exemple d’exécution </w:t>
      </w:r>
      <w:r w:rsidRPr="007474BE">
        <w:rPr>
          <w:rFonts w:ascii="Century Gothic" w:hAnsi="Century Gothic"/>
          <w:sz w:val="36"/>
          <w:szCs w:val="36"/>
        </w:rPr>
        <w:t>:</w:t>
      </w:r>
    </w:p>
    <w:p w:rsidR="008B6BE0" w:rsidRDefault="008B6BE0" w:rsidP="00190CF9">
      <w:pPr>
        <w:rPr>
          <w:rFonts w:ascii="Century Gothic" w:hAnsi="Century Gothic"/>
          <w:b/>
          <w:bCs/>
          <w:sz w:val="28"/>
          <w:szCs w:val="28"/>
        </w:rPr>
      </w:pPr>
    </w:p>
    <w:p w:rsidR="00AC0F56" w:rsidRDefault="00432AF4" w:rsidP="00574A1E">
      <w:pPr>
        <w:ind w:left="284"/>
        <w:rPr>
          <w:rFonts w:ascii="Century Gothic" w:hAnsi="Century Gothic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6930390" cy="5923554"/>
            <wp:effectExtent l="0" t="0" r="3810" b="127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592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56" w:rsidRDefault="00AC0F56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:rsidR="00190CF9" w:rsidRDefault="00AC0F56" w:rsidP="00190CF9">
      <w:pPr>
        <w:rPr>
          <w:rFonts w:ascii="Century Gothic" w:hAnsi="Century Gothic"/>
          <w:b/>
          <w:bCs/>
          <w:sz w:val="44"/>
          <w:szCs w:val="44"/>
        </w:rPr>
      </w:pPr>
      <w:r w:rsidRPr="004D7FBF">
        <w:rPr>
          <w:rFonts w:ascii="Century Gothic" w:hAnsi="Century Gothic"/>
          <w:b/>
          <w:bCs/>
          <w:sz w:val="44"/>
          <w:szCs w:val="44"/>
        </w:rPr>
        <w:lastRenderedPageBreak/>
        <w:t>RESOLUTION DE L’</w:t>
      </w:r>
      <w:r>
        <w:rPr>
          <w:rFonts w:ascii="Century Gothic" w:hAnsi="Century Gothic"/>
          <w:b/>
          <w:bCs/>
          <w:sz w:val="44"/>
          <w:szCs w:val="44"/>
        </w:rPr>
        <w:t>EXERCICE 2 :</w:t>
      </w:r>
    </w:p>
    <w:p w:rsidR="00311A94" w:rsidRDefault="00311A94" w:rsidP="00190CF9">
      <w:pPr>
        <w:rPr>
          <w:rFonts w:ascii="Century Gothic" w:hAnsi="Century Gothic"/>
          <w:b/>
          <w:bCs/>
          <w:sz w:val="44"/>
          <w:szCs w:val="44"/>
        </w:rPr>
      </w:pPr>
    </w:p>
    <w:p w:rsidR="00F44379" w:rsidRDefault="00F44379" w:rsidP="00190CF9">
      <w:pPr>
        <w:rPr>
          <w:rFonts w:ascii="Century Gothic" w:hAnsi="Century Gothic"/>
          <w:b/>
          <w:bCs/>
          <w:sz w:val="44"/>
          <w:szCs w:val="44"/>
        </w:rPr>
      </w:pPr>
    </w:p>
    <w:p w:rsidR="00574A1E" w:rsidRPr="00B67B21" w:rsidRDefault="00574A1E" w:rsidP="00574A1E">
      <w:pPr>
        <w:pStyle w:val="Paragraphedeliste"/>
        <w:numPr>
          <w:ilvl w:val="0"/>
          <w:numId w:val="48"/>
        </w:numPr>
        <w:ind w:left="284"/>
        <w:rPr>
          <w:rFonts w:ascii="Century Gothic" w:hAnsi="Century Gothic"/>
          <w:b/>
          <w:color w:val="4F81BD" w:themeColor="accent1"/>
          <w:sz w:val="32"/>
          <w:szCs w:val="32"/>
          <w14:glow w14:rad="228600">
            <w14:schemeClr w14:val="accent5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7B21">
        <w:rPr>
          <w:rFonts w:ascii="Century Gothic" w:hAnsi="Century Gothic"/>
          <w:b/>
          <w:color w:val="4F81BD" w:themeColor="accent1"/>
          <w:sz w:val="32"/>
          <w:szCs w:val="32"/>
          <w14:glow w14:rad="228600">
            <w14:schemeClr w14:val="accent5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CONCEPTION &amp; ETUDE INITIALE :</w:t>
      </w:r>
    </w:p>
    <w:p w:rsidR="00F9086E" w:rsidRDefault="00F9086E" w:rsidP="00190CF9">
      <w:pPr>
        <w:rPr>
          <w:rFonts w:ascii="Century Gothic" w:hAnsi="Century Gothic"/>
          <w:b/>
          <w:bCs/>
          <w:sz w:val="44"/>
          <w:szCs w:val="44"/>
        </w:rPr>
      </w:pPr>
    </w:p>
    <w:p w:rsidR="00706810" w:rsidRDefault="00311A94" w:rsidP="00706810">
      <w:pPr>
        <w:rPr>
          <w:rFonts w:ascii="Century Gothic" w:hAnsi="Century Gothic"/>
          <w:b/>
          <w:bCs/>
          <w:sz w:val="44"/>
          <w:szCs w:val="44"/>
        </w:rPr>
      </w:pPr>
      <w:r w:rsidRPr="00F9086E">
        <w:rPr>
          <w:rFonts w:ascii="Century Gothic" w:hAnsi="Century Gothic"/>
          <w:b/>
          <w:bCs/>
          <w:sz w:val="44"/>
          <w:szCs w:val="44"/>
        </w:rPr>
        <w:t>→ Grammaire Régulière :</w:t>
      </w:r>
    </w:p>
    <w:p w:rsidR="00F9086E" w:rsidRPr="00F9086E" w:rsidRDefault="00F9086E" w:rsidP="00706810">
      <w:pPr>
        <w:rPr>
          <w:rFonts w:ascii="Century Gothic" w:hAnsi="Century Gothic"/>
          <w:b/>
          <w:bCs/>
          <w:sz w:val="44"/>
          <w:szCs w:val="44"/>
        </w:rPr>
      </w:pPr>
    </w:p>
    <w:p w:rsidR="00706810" w:rsidRDefault="00706810" w:rsidP="00706810">
      <w:pPr>
        <w:ind w:left="567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La syntaxe de la calculatrice scientifique suit la grammaire suivante :</w:t>
      </w:r>
    </w:p>
    <w:p w:rsidR="0023524B" w:rsidRDefault="00CA0416" w:rsidP="00706810">
      <w:pPr>
        <w:ind w:left="567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221615</wp:posOffset>
                </wp:positionV>
                <wp:extent cx="6177" cy="1238250"/>
                <wp:effectExtent l="57150" t="19050" r="10858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7" cy="12382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E0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7.45pt;width:.5pt;height:97.5pt;flip:x;z-index:252078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" strokecolor="#4f81bd [3204]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Pr="008952A0">
        <w:rPr>
          <w:rFonts w:ascii="Century Gothic" w:hAnsi="Century Gothic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59690</wp:posOffset>
                </wp:positionV>
                <wp:extent cx="150495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2A0" w:rsidRPr="008952A0" w:rsidRDefault="0023524B">
                            <w:pPr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8952A0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>SENS DE LA PRIORITE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3" type="#_x0000_t202" style="position:absolute;left:0;text-align:left;margin-left:67.3pt;margin-top:4.7pt;width:118.5pt;height:110.6pt;rotation:-90;z-index:252080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" filled="f" stroked="f">
                <v:textbox style="mso-fit-shape-to-text:t">
                  <w:txbxContent>
                    <w:p w:rsidR="008952A0" w:rsidRPr="008952A0" w:rsidRDefault="0023524B">
                      <w:pPr>
                        <w:rPr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8952A0">
                        <w:rPr>
                          <w:color w:val="548DD4" w:themeColor="text2" w:themeTint="99"/>
                          <w:sz w:val="20"/>
                          <w:szCs w:val="20"/>
                        </w:rPr>
                        <w:t>SENS DE LA PRIORITE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6810" w:rsidRPr="00057784" w:rsidRDefault="00706810" w:rsidP="00706810">
      <w:pPr>
        <w:ind w:left="567"/>
        <w:rPr>
          <w:rFonts w:ascii="Consolas" w:hAnsi="Consolas"/>
          <w:b/>
          <w:bCs/>
          <w:sz w:val="32"/>
          <w:szCs w:val="32"/>
        </w:rPr>
      </w:pPr>
      <w:r w:rsidRPr="00057784">
        <w:rPr>
          <w:rFonts w:ascii="Century Gothic" w:hAnsi="Century Gothic"/>
          <w:b/>
          <w:bCs/>
          <w:color w:val="FF0000"/>
          <w:sz w:val="32"/>
          <w:szCs w:val="32"/>
        </w:rPr>
        <w:t>R</w:t>
      </w:r>
      <w:r w:rsidRPr="0005778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D44531">
        <w:rPr>
          <w:rFonts w:ascii="Century Gothic" w:hAnsi="Century Gothic"/>
          <w:b/>
          <w:bCs/>
          <w:sz w:val="36"/>
          <w:szCs w:val="36"/>
        </w:rPr>
        <w:t>→</w:t>
      </w:r>
      <w:r w:rsidRPr="0005778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AE014F">
        <w:rPr>
          <w:rFonts w:ascii="Century Gothic" w:hAnsi="Century Gothic"/>
          <w:b/>
          <w:bCs/>
          <w:color w:val="00B050"/>
          <w:sz w:val="28"/>
          <w:szCs w:val="28"/>
        </w:rPr>
        <w:t>E $</w:t>
      </w:r>
    </w:p>
    <w:p w:rsidR="00D92316" w:rsidRPr="00057784" w:rsidRDefault="00D92316" w:rsidP="00706810">
      <w:pPr>
        <w:ind w:left="567"/>
        <w:rPr>
          <w:rFonts w:ascii="Century Gothic" w:hAnsi="Century Gothic"/>
          <w:b/>
          <w:bCs/>
          <w:color w:val="00B050"/>
          <w:sz w:val="32"/>
          <w:szCs w:val="32"/>
        </w:rPr>
      </w:pPr>
      <w:r w:rsidRPr="00057784">
        <w:rPr>
          <w:rFonts w:ascii="Century Gothic" w:hAnsi="Century Gothic"/>
          <w:b/>
          <w:bCs/>
          <w:color w:val="FF0000"/>
          <w:sz w:val="32"/>
          <w:szCs w:val="32"/>
        </w:rPr>
        <w:t>E</w:t>
      </w:r>
      <w:r w:rsidRPr="0005778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D44531">
        <w:rPr>
          <w:rFonts w:ascii="Century Gothic" w:hAnsi="Century Gothic"/>
          <w:b/>
          <w:bCs/>
          <w:sz w:val="36"/>
          <w:szCs w:val="36"/>
        </w:rPr>
        <w:t>→</w:t>
      </w:r>
      <w:r w:rsidRPr="0005778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AE014F">
        <w:rPr>
          <w:rFonts w:ascii="Century Gothic" w:hAnsi="Century Gothic"/>
          <w:b/>
          <w:bCs/>
          <w:color w:val="00B050"/>
          <w:sz w:val="28"/>
          <w:szCs w:val="28"/>
        </w:rPr>
        <w:t xml:space="preserve">E + T | </w:t>
      </w:r>
      <w:r w:rsidR="00472EA7" w:rsidRPr="00AE014F">
        <w:rPr>
          <w:rFonts w:ascii="Century Gothic" w:hAnsi="Century Gothic"/>
          <w:b/>
          <w:bCs/>
          <w:color w:val="00B050"/>
          <w:sz w:val="28"/>
          <w:szCs w:val="28"/>
        </w:rPr>
        <w:t>E – T | T</w:t>
      </w:r>
    </w:p>
    <w:p w:rsidR="00472EA7" w:rsidRPr="00057784" w:rsidRDefault="00472EA7" w:rsidP="00706810">
      <w:pPr>
        <w:ind w:left="567"/>
        <w:rPr>
          <w:rFonts w:ascii="Century Gothic" w:hAnsi="Century Gothic"/>
          <w:b/>
          <w:bCs/>
          <w:color w:val="00B050"/>
          <w:sz w:val="32"/>
          <w:szCs w:val="32"/>
        </w:rPr>
      </w:pPr>
      <w:r w:rsidRPr="00057784">
        <w:rPr>
          <w:rFonts w:ascii="Century Gothic" w:hAnsi="Century Gothic"/>
          <w:b/>
          <w:bCs/>
          <w:color w:val="FF0000"/>
          <w:sz w:val="32"/>
          <w:szCs w:val="32"/>
        </w:rPr>
        <w:t xml:space="preserve">T </w:t>
      </w:r>
      <w:r w:rsidRPr="00D44531">
        <w:rPr>
          <w:rFonts w:ascii="Century Gothic" w:hAnsi="Century Gothic"/>
          <w:b/>
          <w:bCs/>
          <w:sz w:val="36"/>
          <w:szCs w:val="36"/>
        </w:rPr>
        <w:t>→</w:t>
      </w:r>
      <w:r w:rsidRPr="0005778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AE014F">
        <w:rPr>
          <w:rFonts w:ascii="Century Gothic" w:hAnsi="Century Gothic"/>
          <w:b/>
          <w:bCs/>
          <w:color w:val="00B050"/>
          <w:sz w:val="28"/>
          <w:szCs w:val="28"/>
        </w:rPr>
        <w:t>T * F | T / F | F</w:t>
      </w:r>
    </w:p>
    <w:p w:rsidR="00D44531" w:rsidRDefault="00F9086E" w:rsidP="00057784">
      <w:pPr>
        <w:ind w:left="567"/>
        <w:rPr>
          <w:rFonts w:ascii="Century Gothic" w:hAnsi="Century Gothic"/>
          <w:b/>
          <w:bCs/>
          <w:color w:val="00B050"/>
          <w:sz w:val="28"/>
          <w:szCs w:val="28"/>
        </w:rPr>
      </w:pPr>
      <w:r w:rsidRPr="00057784">
        <w:rPr>
          <w:rFonts w:ascii="Century Gothic" w:hAnsi="Century Gothic"/>
          <w:b/>
          <w:bCs/>
          <w:color w:val="FF0000"/>
          <w:sz w:val="32"/>
          <w:szCs w:val="32"/>
        </w:rPr>
        <w:t>F</w:t>
      </w:r>
      <w:r w:rsidRPr="00D44531">
        <w:rPr>
          <w:rFonts w:ascii="Century Gothic" w:hAnsi="Century Gothic"/>
          <w:b/>
          <w:bCs/>
          <w:sz w:val="36"/>
          <w:szCs w:val="36"/>
        </w:rPr>
        <w:t xml:space="preserve"> →</w:t>
      </w:r>
      <w:r w:rsidRPr="00057784"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 xml:space="preserve">nbr | </w:t>
      </w:r>
      <w:proofErr w:type="gramStart"/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>( E</w:t>
      </w:r>
      <w:proofErr w:type="gramEnd"/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 xml:space="preserve"> ) | -F | +F | F ^ F | cosinus F | sinus F | tan F | exp F </w:t>
      </w:r>
    </w:p>
    <w:p w:rsidR="00F9086E" w:rsidRPr="00057784" w:rsidRDefault="00F9086E" w:rsidP="00D44531">
      <w:pPr>
        <w:ind w:left="1842"/>
        <w:rPr>
          <w:rFonts w:ascii="Century Gothic" w:hAnsi="Century Gothic"/>
          <w:b/>
          <w:bCs/>
          <w:color w:val="00B050"/>
          <w:sz w:val="28"/>
          <w:szCs w:val="28"/>
        </w:rPr>
      </w:pPr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 xml:space="preserve">| log F | </w:t>
      </w:r>
      <w:proofErr w:type="spellStart"/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>valeur_absolu</w:t>
      </w:r>
      <w:proofErr w:type="spellEnd"/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 xml:space="preserve"> F | </w:t>
      </w:r>
      <w:proofErr w:type="spellStart"/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>racine_carre</w:t>
      </w:r>
      <w:proofErr w:type="spellEnd"/>
      <w:r w:rsidRPr="00057784">
        <w:rPr>
          <w:rFonts w:ascii="Century Gothic" w:hAnsi="Century Gothic"/>
          <w:b/>
          <w:bCs/>
          <w:color w:val="00B050"/>
          <w:sz w:val="28"/>
          <w:szCs w:val="28"/>
        </w:rPr>
        <w:t xml:space="preserve"> F</w:t>
      </w:r>
    </w:p>
    <w:p w:rsidR="00706810" w:rsidRPr="00057784" w:rsidRDefault="00706810" w:rsidP="00706810">
      <w:pPr>
        <w:ind w:left="567"/>
        <w:rPr>
          <w:rFonts w:ascii="Century Gothic" w:hAnsi="Century Gothic"/>
          <w:b/>
          <w:bCs/>
          <w:color w:val="00B050"/>
          <w:sz w:val="32"/>
          <w:szCs w:val="32"/>
        </w:rPr>
      </w:pPr>
    </w:p>
    <w:p w:rsidR="00F9086E" w:rsidRDefault="00F9086E" w:rsidP="00706810">
      <w:pPr>
        <w:ind w:left="567"/>
        <w:rPr>
          <w:rFonts w:ascii="Century Gothic" w:hAnsi="Century Gothic"/>
          <w:b/>
          <w:bCs/>
          <w:sz w:val="28"/>
          <w:szCs w:val="28"/>
        </w:rPr>
      </w:pPr>
    </w:p>
    <w:p w:rsidR="00F9086E" w:rsidRDefault="00F9086E" w:rsidP="00706810">
      <w:pPr>
        <w:ind w:left="567"/>
        <w:rPr>
          <w:rFonts w:ascii="Century Gothic" w:hAnsi="Century Gothic"/>
          <w:b/>
          <w:bCs/>
          <w:sz w:val="28"/>
          <w:szCs w:val="28"/>
        </w:rPr>
      </w:pPr>
    </w:p>
    <w:p w:rsidR="00F9086E" w:rsidRDefault="00F9086E" w:rsidP="00F9086E">
      <w:pPr>
        <w:rPr>
          <w:rFonts w:ascii="Century Gothic" w:hAnsi="Century Gothic"/>
          <w:b/>
          <w:bCs/>
          <w:sz w:val="44"/>
          <w:szCs w:val="44"/>
        </w:rPr>
      </w:pPr>
      <w:r w:rsidRPr="00F9086E">
        <w:rPr>
          <w:rFonts w:ascii="Century Gothic" w:hAnsi="Century Gothic"/>
          <w:b/>
          <w:bCs/>
          <w:sz w:val="44"/>
          <w:szCs w:val="44"/>
        </w:rPr>
        <w:t xml:space="preserve">→ RmQ sur </w:t>
      </w:r>
      <w:r w:rsidR="00C63483">
        <w:rPr>
          <w:rFonts w:ascii="Century Gothic" w:hAnsi="Century Gothic"/>
          <w:b/>
          <w:bCs/>
          <w:sz w:val="44"/>
          <w:szCs w:val="44"/>
        </w:rPr>
        <w:t>l’</w:t>
      </w:r>
      <w:r w:rsidRPr="00F9086E">
        <w:rPr>
          <w:rFonts w:ascii="Century Gothic" w:hAnsi="Century Gothic"/>
          <w:b/>
          <w:bCs/>
          <w:sz w:val="44"/>
          <w:szCs w:val="44"/>
        </w:rPr>
        <w:t>ANALYSE LEXICAL :</w:t>
      </w:r>
    </w:p>
    <w:p w:rsidR="00F9086E" w:rsidRPr="00F9086E" w:rsidRDefault="00F9086E" w:rsidP="00F9086E">
      <w:pPr>
        <w:rPr>
          <w:rFonts w:ascii="Century Gothic" w:hAnsi="Century Gothic"/>
          <w:b/>
          <w:bCs/>
          <w:sz w:val="44"/>
          <w:szCs w:val="44"/>
        </w:rPr>
      </w:pPr>
    </w:p>
    <w:p w:rsidR="00F9086E" w:rsidRPr="00F9086E" w:rsidRDefault="00F9086E" w:rsidP="00F9086E">
      <w:pPr>
        <w:shd w:val="clear" w:color="auto" w:fill="FFFFFF"/>
        <w:spacing w:line="285" w:lineRule="atLeast"/>
        <w:ind w:left="426"/>
        <w:rPr>
          <w:rFonts w:ascii="Consolas" w:eastAsia="Times New Roman" w:hAnsi="Consolas" w:cs="Times New Roman"/>
          <w:b/>
          <w:bCs/>
          <w:color w:val="795E26"/>
          <w:sz w:val="21"/>
          <w:szCs w:val="21"/>
        </w:rPr>
      </w:pPr>
      <w:r w:rsidRPr="00F9086E">
        <w:rPr>
          <w:rFonts w:ascii="Consolas" w:eastAsia="Times New Roman" w:hAnsi="Consolas" w:cs="Times New Roman"/>
          <w:b/>
          <w:bCs/>
          <w:color w:val="795E26"/>
          <w:sz w:val="32"/>
          <w:szCs w:val="32"/>
        </w:rPr>
        <w:t>Un nombre réel est validé par l’expression :</w:t>
      </w:r>
    </w:p>
    <w:p w:rsidR="00F9086E" w:rsidRPr="00F9086E" w:rsidRDefault="00F9086E" w:rsidP="00F9086E">
      <w:pPr>
        <w:shd w:val="clear" w:color="auto" w:fill="FFFFFF"/>
        <w:spacing w:line="285" w:lineRule="atLeast"/>
        <w:ind w:left="426"/>
        <w:jc w:val="center"/>
        <w:rPr>
          <w:rFonts w:ascii="Consolas" w:eastAsia="Times New Roman" w:hAnsi="Consolas" w:cs="Times New Roman"/>
          <w:b/>
          <w:bCs/>
          <w:color w:val="795E26"/>
          <w:sz w:val="36"/>
          <w:szCs w:val="36"/>
        </w:rPr>
      </w:pPr>
      <w:r w:rsidRPr="00F9086E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(\+|\-)? [0-</w:t>
      </w:r>
      <w:proofErr w:type="gramStart"/>
      <w:r w:rsidRPr="00F9086E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9]+(</w:t>
      </w:r>
      <w:proofErr w:type="gramEnd"/>
      <w:r w:rsidRPr="00F9086E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\.[0-9]+)?((</w:t>
      </w:r>
      <w:proofErr w:type="spellStart"/>
      <w:r w:rsidRPr="00F9086E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e|E</w:t>
      </w:r>
      <w:proofErr w:type="spellEnd"/>
      <w:r w:rsidRPr="00F9086E">
        <w:rPr>
          <w:rFonts w:ascii="Consolas" w:eastAsia="Times New Roman" w:hAnsi="Consolas" w:cs="Times New Roman"/>
          <w:b/>
          <w:bCs/>
          <w:color w:val="000000"/>
          <w:sz w:val="36"/>
          <w:szCs w:val="36"/>
        </w:rPr>
        <w:t>)(\+|\-)?[0-9]+)?</w:t>
      </w:r>
    </w:p>
    <w:p w:rsidR="00F9086E" w:rsidRDefault="00F9086E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241AFC" w:rsidRDefault="00241AFC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23524B" w:rsidRDefault="0023524B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23524B" w:rsidRDefault="0023524B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574A1E" w:rsidRDefault="00574A1E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241AFC" w:rsidRPr="00B67B21" w:rsidRDefault="00241AFC" w:rsidP="0023524B">
      <w:pPr>
        <w:pStyle w:val="Paragraphedeliste"/>
        <w:numPr>
          <w:ilvl w:val="0"/>
          <w:numId w:val="48"/>
        </w:numPr>
        <w:ind w:left="284"/>
        <w:rPr>
          <w:rFonts w:ascii="Century Gothic" w:hAnsi="Century Gothic"/>
          <w:b/>
          <w:color w:val="4F81BD" w:themeColor="accent1"/>
          <w:sz w:val="32"/>
          <w:szCs w:val="32"/>
          <w14:glow w14:rad="228600">
            <w14:schemeClr w14:val="accent5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7B21">
        <w:rPr>
          <w:rFonts w:ascii="Century Gothic" w:hAnsi="Century Gothic"/>
          <w:b/>
          <w:color w:val="4F81BD" w:themeColor="accent1"/>
          <w:sz w:val="32"/>
          <w:szCs w:val="32"/>
          <w14:glow w14:rad="228600">
            <w14:schemeClr w14:val="accent5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IMPLANTATION DE LA CALCULATRICE EN FLEX ET BISON (ET C/C++) :</w:t>
      </w:r>
    </w:p>
    <w:p w:rsidR="00241AFC" w:rsidRDefault="00241AFC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241AFC" w:rsidRPr="00241AFC" w:rsidRDefault="00241AFC" w:rsidP="00241AFC">
      <w:pPr>
        <w:rPr>
          <w:rFonts w:ascii="Century Gothic" w:hAnsi="Century Gothic"/>
          <w:b/>
          <w:bCs/>
          <w:sz w:val="36"/>
          <w:szCs w:val="36"/>
        </w:rPr>
      </w:pPr>
      <w:r w:rsidRPr="00241AFC">
        <w:rPr>
          <w:rFonts w:ascii="Century Gothic" w:hAnsi="Century Gothic"/>
          <w:b/>
          <w:bCs/>
          <w:sz w:val="36"/>
          <w:szCs w:val="36"/>
        </w:rPr>
        <w:t xml:space="preserve">→ Fichier </w:t>
      </w:r>
      <w:proofErr w:type="spellStart"/>
      <w:r w:rsidRPr="00241AFC">
        <w:rPr>
          <w:rFonts w:ascii="Century Gothic" w:hAnsi="Century Gothic"/>
          <w:b/>
          <w:bCs/>
          <w:sz w:val="36"/>
          <w:szCs w:val="36"/>
        </w:rPr>
        <w:t>golobal.h</w:t>
      </w:r>
      <w:proofErr w:type="spellEnd"/>
      <w:r w:rsidRPr="00241AFC">
        <w:rPr>
          <w:rFonts w:ascii="Century Gothic" w:hAnsi="Century Gothic"/>
          <w:b/>
          <w:bCs/>
          <w:sz w:val="36"/>
          <w:szCs w:val="36"/>
        </w:rPr>
        <w:t> :</w:t>
      </w:r>
    </w:p>
    <w:p w:rsidR="00241AFC" w:rsidRPr="00241AFC" w:rsidRDefault="00241AFC" w:rsidP="00241AFC">
      <w:pPr>
        <w:shd w:val="clear" w:color="auto" w:fill="FFFFFF"/>
        <w:spacing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1AFC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241AF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241AFC">
        <w:rPr>
          <w:rFonts w:ascii="Consolas" w:eastAsia="Times New Roman" w:hAnsi="Consolas" w:cs="Times New Roman"/>
          <w:color w:val="795E26"/>
          <w:sz w:val="21"/>
          <w:szCs w:val="21"/>
        </w:rPr>
        <w:t>YYSTYPE</w:t>
      </w:r>
      <w:r w:rsidRPr="00241AF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double</w:t>
      </w:r>
    </w:p>
    <w:p w:rsidR="00241AFC" w:rsidRPr="007B5AE8" w:rsidRDefault="00241AFC" w:rsidP="007B5AE8">
      <w:pPr>
        <w:shd w:val="clear" w:color="auto" w:fill="FFFFFF"/>
        <w:spacing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41AFC">
        <w:rPr>
          <w:rFonts w:ascii="Consolas" w:eastAsia="Times New Roman" w:hAnsi="Consolas" w:cs="Times New Roman"/>
          <w:color w:val="0000FF"/>
          <w:sz w:val="21"/>
          <w:szCs w:val="21"/>
        </w:rPr>
        <w:t>extern</w:t>
      </w:r>
      <w:proofErr w:type="gramEnd"/>
      <w:r w:rsidRPr="00241A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YYSTYPE </w:t>
      </w:r>
      <w:proofErr w:type="spellStart"/>
      <w:r w:rsidRPr="00241AFC">
        <w:rPr>
          <w:rFonts w:ascii="Consolas" w:eastAsia="Times New Roman" w:hAnsi="Consolas" w:cs="Times New Roman"/>
          <w:color w:val="000000"/>
          <w:sz w:val="21"/>
          <w:szCs w:val="21"/>
        </w:rPr>
        <w:t>yylval</w:t>
      </w:r>
      <w:proofErr w:type="spellEnd"/>
      <w:r w:rsidRPr="00241A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1AFC" w:rsidRDefault="00241AFC" w:rsidP="00F9086E">
      <w:pPr>
        <w:rPr>
          <w:rFonts w:ascii="Century Gothic" w:hAnsi="Century Gothic"/>
          <w:b/>
          <w:bCs/>
          <w:sz w:val="28"/>
          <w:szCs w:val="28"/>
        </w:rPr>
      </w:pPr>
    </w:p>
    <w:p w:rsidR="00241AFC" w:rsidRDefault="00241AFC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br w:type="page"/>
      </w:r>
    </w:p>
    <w:p w:rsidR="00B56A21" w:rsidRPr="00241AFC" w:rsidRDefault="00241AFC" w:rsidP="00F2639E">
      <w:pPr>
        <w:rPr>
          <w:rFonts w:ascii="Century Gothic" w:hAnsi="Century Gothic"/>
          <w:b/>
          <w:bCs/>
          <w:sz w:val="36"/>
          <w:szCs w:val="36"/>
        </w:rPr>
      </w:pPr>
      <w:r w:rsidRPr="00241AFC">
        <w:rPr>
          <w:rFonts w:ascii="Century Gothic" w:hAnsi="Century Gothic"/>
          <w:b/>
          <w:bCs/>
          <w:sz w:val="36"/>
          <w:szCs w:val="36"/>
        </w:rPr>
        <w:lastRenderedPageBreak/>
        <w:t xml:space="preserve">→ Fichier </w:t>
      </w:r>
      <w:proofErr w:type="spellStart"/>
      <w:proofErr w:type="gramStart"/>
      <w:r w:rsidRPr="00241AFC">
        <w:rPr>
          <w:rFonts w:ascii="Century Gothic" w:hAnsi="Century Gothic"/>
          <w:b/>
          <w:bCs/>
          <w:sz w:val="36"/>
          <w:szCs w:val="36"/>
        </w:rPr>
        <w:t>calculatrice.y</w:t>
      </w:r>
      <w:proofErr w:type="spellEnd"/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</w:t>
      </w:r>
      <w:r w:rsidRPr="00241AFC">
        <w:rPr>
          <w:rFonts w:ascii="Century Gothic" w:hAnsi="Century Gothic"/>
          <w:b/>
          <w:bCs/>
          <w:sz w:val="36"/>
          <w:szCs w:val="36"/>
        </w:rPr>
        <w:t>: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%{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global.h</w:t>
      </w:r>
      <w:proofErr w:type="spellEnd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yyerror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* s);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yylex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%}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%</w:t>
      </w:r>
      <w:proofErr w:type="spellStart"/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token</w:t>
      </w:r>
      <w:proofErr w:type="spellEnd"/>
      <w:r w:rsidRPr="00B56A2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NOMBRE PO PF FIN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%</w:t>
      </w:r>
      <w:proofErr w:type="spellStart"/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proofErr w:type="spellEnd"/>
      <w:r w:rsidRPr="00B56A2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PLUS MOINS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%</w:t>
      </w:r>
      <w:proofErr w:type="spellStart"/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proofErr w:type="spellEnd"/>
      <w:r w:rsidRPr="00B56A2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FOIS DIV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%</w:t>
      </w:r>
      <w:proofErr w:type="spellStart"/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nonassoc</w:t>
      </w:r>
      <w:proofErr w:type="spellEnd"/>
      <w:r w:rsidRPr="00B56A2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COSINUS SINUS RACINE ABS LOGARITHME TANGENTE EXPONENTIELLE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%right</w:t>
      </w:r>
      <w:r w:rsidRPr="00B56A2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PUISSANCE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6A21">
        <w:rPr>
          <w:rFonts w:ascii="Consolas" w:eastAsia="Times New Roman" w:hAnsi="Consolas" w:cs="Times New Roman"/>
          <w:color w:val="0000FF"/>
          <w:sz w:val="20"/>
          <w:szCs w:val="20"/>
        </w:rPr>
        <w:t>%start</w:t>
      </w:r>
      <w:r w:rsidRPr="00B56A2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R : E FIN {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spell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Resultat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%f",$1);return 0;};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E : E PLUS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T  {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$$=$1+$3;}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| E MOINS T {$$=$1-$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3;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T     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$$=$1;}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T : T FOIS F {$$=$1*$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3;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| T DIV F {if ($3 == 0) {printf ("division par zéro interdite"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);exit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(1);} else{ $$ = $1 / $3;}}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| F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F : NOMBRE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| PO E PF {$$=$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2;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MOINS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F  %</w:t>
      </w:r>
      <w:proofErr w:type="spellStart"/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prec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NEG {$$= -$2;}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| PLUS F   %</w:t>
      </w:r>
      <w:proofErr w:type="spell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prec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 {$$= +$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2;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F PUISSANCE F {$$ = </w:t>
      </w:r>
      <w:proofErr w:type="spellStart"/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pow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$1,$3);}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COSINUS F {$$ =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cos(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SINUS F {$$ =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sin(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TANGENTE F {$$ =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tan(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LOGARITHME F {$$ =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log(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EXPONENTIELLE F {$$ = </w:t>
      </w:r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exp(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ABS F {$$ = </w:t>
      </w:r>
      <w:proofErr w:type="spellStart"/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fabs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| RACINE F {$$ = </w:t>
      </w:r>
      <w:proofErr w:type="spellStart"/>
      <w:proofErr w:type="gramStart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sqrt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$2);}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%%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yyerror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*s)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s"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,s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B56A2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56A21" w:rsidRPr="00B56A21" w:rsidRDefault="00B56A21" w:rsidP="00917B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6A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A21">
        <w:rPr>
          <w:rFonts w:ascii="Consolas" w:eastAsia="Times New Roman" w:hAnsi="Consolas" w:cs="Times New Roman"/>
          <w:color w:val="A31515"/>
          <w:sz w:val="21"/>
          <w:szCs w:val="21"/>
        </w:rPr>
        <w:t>"Donnez une expression : "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B56A21">
        <w:rPr>
          <w:rFonts w:ascii="Consolas" w:eastAsia="Times New Roman" w:hAnsi="Consolas" w:cs="Times New Roman"/>
          <w:color w:val="795E26"/>
          <w:sz w:val="21"/>
          <w:szCs w:val="21"/>
        </w:rPr>
        <w:t>yyparse</w:t>
      </w:r>
      <w:proofErr w:type="spell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56A21" w:rsidRPr="00B56A21" w:rsidRDefault="00B56A21" w:rsidP="00B56A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B56A2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6A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2639E" w:rsidRDefault="00B56A21" w:rsidP="00F263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6A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2639E" w:rsidRDefault="00F2639E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:rsidR="00F2639E" w:rsidRPr="00241AFC" w:rsidRDefault="00F2639E" w:rsidP="00F2639E">
      <w:pPr>
        <w:rPr>
          <w:rFonts w:ascii="Century Gothic" w:hAnsi="Century Gothic"/>
          <w:b/>
          <w:bCs/>
          <w:sz w:val="36"/>
          <w:szCs w:val="36"/>
        </w:rPr>
      </w:pPr>
      <w:r w:rsidRPr="00241AFC">
        <w:rPr>
          <w:rFonts w:ascii="Century Gothic" w:hAnsi="Century Gothic"/>
          <w:b/>
          <w:bCs/>
          <w:sz w:val="36"/>
          <w:szCs w:val="36"/>
        </w:rPr>
        <w:lastRenderedPageBreak/>
        <w:t xml:space="preserve">→ Fichier </w:t>
      </w:r>
      <w:proofErr w:type="spellStart"/>
      <w:proofErr w:type="gramStart"/>
      <w:r w:rsidRPr="00241AFC">
        <w:rPr>
          <w:rFonts w:ascii="Century Gothic" w:hAnsi="Century Gothic"/>
          <w:b/>
          <w:bCs/>
          <w:sz w:val="36"/>
          <w:szCs w:val="36"/>
        </w:rPr>
        <w:t>calculatrice.</w:t>
      </w:r>
      <w:r>
        <w:rPr>
          <w:rFonts w:ascii="Century Gothic" w:hAnsi="Century Gothic"/>
          <w:b/>
          <w:bCs/>
          <w:sz w:val="36"/>
          <w:szCs w:val="36"/>
        </w:rPr>
        <w:t>l</w:t>
      </w:r>
      <w:proofErr w:type="spellEnd"/>
      <w:proofErr w:type="gramEnd"/>
      <w:r>
        <w:rPr>
          <w:rFonts w:ascii="Century Gothic" w:hAnsi="Century Gothic"/>
          <w:b/>
          <w:bCs/>
          <w:sz w:val="36"/>
          <w:szCs w:val="36"/>
        </w:rPr>
        <w:t xml:space="preserve"> </w:t>
      </w:r>
      <w:r w:rsidRPr="00241AFC">
        <w:rPr>
          <w:rFonts w:ascii="Century Gothic" w:hAnsi="Century Gothic"/>
          <w:b/>
          <w:bCs/>
          <w:sz w:val="36"/>
          <w:szCs w:val="36"/>
        </w:rPr>
        <w:t>: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%{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7702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7702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7702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global.h</w:t>
      </w:r>
      <w:proofErr w:type="spell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B7702E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calculatrice.tab.h</w:t>
      </w:r>
      <w:proofErr w:type="spell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%}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02E">
        <w:rPr>
          <w:rFonts w:ascii="Consolas" w:eastAsia="Times New Roman" w:hAnsi="Consolas" w:cs="Times New Roman"/>
          <w:color w:val="795E26"/>
          <w:sz w:val="21"/>
          <w:szCs w:val="21"/>
        </w:rPr>
        <w:t>nombre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[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0-9]+(\.[0-9]+)?((</w:t>
      </w:r>
      <w:proofErr w:type="spell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e|E</w:t>
      </w:r>
      <w:proofErr w:type="spell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)(\+|\-)?[0-9]+)?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1080"/>
          <w:sz w:val="21"/>
          <w:szCs w:val="21"/>
        </w:rPr>
        <w:t>{</w:t>
      </w:r>
      <w:proofErr w:type="gramStart"/>
      <w:r w:rsidRPr="00B7702E">
        <w:rPr>
          <w:rFonts w:ascii="Consolas" w:eastAsia="Times New Roman" w:hAnsi="Consolas" w:cs="Times New Roman"/>
          <w:color w:val="001080"/>
          <w:sz w:val="21"/>
          <w:szCs w:val="21"/>
        </w:rPr>
        <w:t>nombre</w:t>
      </w:r>
      <w:proofErr w:type="gramEnd"/>
      <w:r w:rsidRPr="00B7702E">
        <w:rPr>
          <w:rFonts w:ascii="Consolas" w:eastAsia="Times New Roman" w:hAnsi="Consolas" w:cs="Times New Roman"/>
          <w:color w:val="001080"/>
          <w:sz w:val="21"/>
          <w:szCs w:val="21"/>
        </w:rPr>
        <w:t>}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spell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yylval</w:t>
      </w:r>
      <w:proofErr w:type="spell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B7702E">
        <w:rPr>
          <w:rFonts w:ascii="Consolas" w:eastAsia="Times New Roman" w:hAnsi="Consolas" w:cs="Times New Roman"/>
          <w:color w:val="795E26"/>
          <w:sz w:val="21"/>
          <w:szCs w:val="21"/>
        </w:rPr>
        <w:t>atof</w:t>
      </w:r>
      <w:proofErr w:type="spell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yytext</w:t>
      </w:r>
      <w:proofErr w:type="spell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); return NOMBRE;}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FIN;}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PLUS;}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MOINS;}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FOIS;}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DIV;}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"(</w:t>
      </w:r>
      <w:proofErr w:type="gram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{return PO;}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PF;}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"^"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PUISSANCE;}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"cosinus"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COSINUS;}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"sinus"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SINUS;}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"log"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LOGARITHME;}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valeur_absolu</w:t>
      </w:r>
      <w:proofErr w:type="spell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{return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ABS;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racine_carre</w:t>
      </w:r>
      <w:proofErr w:type="spellEnd"/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{return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RACINE;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"tangente"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{return 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TANGENTE;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A31515"/>
          <w:sz w:val="21"/>
          <w:szCs w:val="21"/>
        </w:rPr>
        <w:t>"exp"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 EXPONENTIELLE;}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       { 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%%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7702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7702E">
        <w:rPr>
          <w:rFonts w:ascii="Consolas" w:eastAsia="Times New Roman" w:hAnsi="Consolas" w:cs="Times New Roman"/>
          <w:color w:val="795E26"/>
          <w:sz w:val="21"/>
          <w:szCs w:val="21"/>
        </w:rPr>
        <w:t>yywrap</w:t>
      </w:r>
      <w:proofErr w:type="spell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7702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return</w:t>
      </w:r>
      <w:proofErr w:type="gramEnd"/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1;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702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7702E" w:rsidRPr="00B7702E" w:rsidRDefault="00B7702E" w:rsidP="00B770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1AFC" w:rsidRDefault="00241AFC" w:rsidP="00F263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702E" w:rsidRDefault="00B7702E" w:rsidP="00F263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702E" w:rsidRPr="00190CF9" w:rsidRDefault="00B7702E" w:rsidP="00B7702E">
      <w:pPr>
        <w:rPr>
          <w:rFonts w:ascii="Century Gothic" w:hAnsi="Century Gothic"/>
          <w:b/>
          <w:bCs/>
          <w:sz w:val="28"/>
          <w:szCs w:val="28"/>
          <w:highlight w:val="yellow"/>
        </w:rPr>
      </w:pPr>
      <w:r w:rsidRPr="00190CF9">
        <w:rPr>
          <w:rFonts w:ascii="Century Gothic" w:hAnsi="Century Gothic"/>
          <w:b/>
          <w:bCs/>
          <w:sz w:val="28"/>
          <w:szCs w:val="28"/>
          <w:highlight w:val="yellow"/>
        </w:rPr>
        <w:t>RmQ – Pour Compiler et Exécuter l</w:t>
      </w:r>
      <w:r>
        <w:rPr>
          <w:rFonts w:ascii="Century Gothic" w:hAnsi="Century Gothic"/>
          <w:b/>
          <w:bCs/>
          <w:sz w:val="28"/>
          <w:szCs w:val="28"/>
          <w:highlight w:val="yellow"/>
        </w:rPr>
        <w:t xml:space="preserve">es </w:t>
      </w:r>
      <w:r w:rsidRPr="00190CF9">
        <w:rPr>
          <w:rFonts w:ascii="Century Gothic" w:hAnsi="Century Gothic"/>
          <w:b/>
          <w:bCs/>
          <w:sz w:val="28"/>
          <w:szCs w:val="28"/>
          <w:highlight w:val="yellow"/>
        </w:rPr>
        <w:t>analyseur</w:t>
      </w:r>
      <w:r>
        <w:rPr>
          <w:rFonts w:ascii="Century Gothic" w:hAnsi="Century Gothic"/>
          <w:b/>
          <w:bCs/>
          <w:sz w:val="28"/>
          <w:szCs w:val="28"/>
          <w:highlight w:val="yellow"/>
        </w:rPr>
        <w:t>s (CALCULATRICE SCIENTIFIQUE)</w:t>
      </w:r>
      <w:r w:rsidRPr="00190CF9">
        <w:rPr>
          <w:rFonts w:ascii="Century Gothic" w:hAnsi="Century Gothic"/>
          <w:b/>
          <w:bCs/>
          <w:sz w:val="28"/>
          <w:szCs w:val="28"/>
          <w:highlight w:val="yellow"/>
        </w:rPr>
        <w:t> :</w:t>
      </w:r>
    </w:p>
    <w:p w:rsidR="00B7702E" w:rsidRDefault="00B7702E" w:rsidP="00B7702E">
      <w:pPr>
        <w:rPr>
          <w:rFonts w:ascii="Consolas" w:hAnsi="Consolas"/>
          <w:sz w:val="28"/>
          <w:szCs w:val="28"/>
          <w:highlight w:val="yellow"/>
        </w:rPr>
      </w:pPr>
      <w:r>
        <w:rPr>
          <w:rFonts w:ascii="Consolas" w:hAnsi="Consolas"/>
          <w:sz w:val="28"/>
          <w:szCs w:val="28"/>
          <w:highlight w:val="yellow"/>
        </w:rPr>
        <w:t xml:space="preserve">Cmd&gt;&gt; bison </w:t>
      </w:r>
      <w:proofErr w:type="spellStart"/>
      <w:proofErr w:type="gramStart"/>
      <w:r>
        <w:rPr>
          <w:rFonts w:ascii="Consolas" w:hAnsi="Consolas"/>
          <w:sz w:val="28"/>
          <w:szCs w:val="28"/>
          <w:highlight w:val="yellow"/>
        </w:rPr>
        <w:t>calculatrice.y</w:t>
      </w:r>
      <w:proofErr w:type="spellEnd"/>
      <w:proofErr w:type="gramEnd"/>
    </w:p>
    <w:p w:rsidR="00B7702E" w:rsidRPr="00190CF9" w:rsidRDefault="00B7702E" w:rsidP="00B7702E">
      <w:pPr>
        <w:rPr>
          <w:rFonts w:ascii="Consolas" w:hAnsi="Consolas"/>
          <w:sz w:val="28"/>
          <w:szCs w:val="28"/>
          <w:highlight w:val="yellow"/>
        </w:rPr>
      </w:pPr>
      <w:proofErr w:type="gramStart"/>
      <w:r w:rsidRPr="00190CF9">
        <w:rPr>
          <w:rFonts w:ascii="Consolas" w:hAnsi="Consolas"/>
          <w:sz w:val="28"/>
          <w:szCs w:val="28"/>
          <w:highlight w:val="yellow"/>
        </w:rPr>
        <w:t>cmd</w:t>
      </w:r>
      <w:proofErr w:type="gramEnd"/>
      <w:r w:rsidRPr="00190CF9">
        <w:rPr>
          <w:rFonts w:ascii="Consolas" w:hAnsi="Consolas"/>
          <w:sz w:val="28"/>
          <w:szCs w:val="28"/>
          <w:highlight w:val="yellow"/>
        </w:rPr>
        <w:t xml:space="preserve">&gt;&gt; </w:t>
      </w:r>
      <w:proofErr w:type="spellStart"/>
      <w:r w:rsidRPr="00190CF9">
        <w:rPr>
          <w:rFonts w:ascii="Consolas" w:hAnsi="Consolas"/>
          <w:sz w:val="28"/>
          <w:szCs w:val="28"/>
          <w:highlight w:val="yellow"/>
        </w:rPr>
        <w:t>flex</w:t>
      </w:r>
      <w:proofErr w:type="spellEnd"/>
      <w:r w:rsidRPr="00190CF9">
        <w:rPr>
          <w:rFonts w:ascii="Consolas" w:hAnsi="Consolas"/>
          <w:sz w:val="28"/>
          <w:szCs w:val="28"/>
          <w:highlight w:val="yellow"/>
        </w:rPr>
        <w:t xml:space="preserve"> </w:t>
      </w:r>
      <w:proofErr w:type="spellStart"/>
      <w:r>
        <w:rPr>
          <w:rFonts w:ascii="Consolas" w:hAnsi="Consolas"/>
          <w:sz w:val="28"/>
          <w:szCs w:val="28"/>
          <w:highlight w:val="yellow"/>
        </w:rPr>
        <w:t>calculatrice</w:t>
      </w:r>
      <w:r w:rsidRPr="00190CF9">
        <w:rPr>
          <w:rFonts w:ascii="Consolas" w:hAnsi="Consolas"/>
          <w:sz w:val="28"/>
          <w:szCs w:val="28"/>
          <w:highlight w:val="yellow"/>
        </w:rPr>
        <w:t>.l</w:t>
      </w:r>
      <w:proofErr w:type="spellEnd"/>
    </w:p>
    <w:p w:rsidR="00B7702E" w:rsidRPr="00190CF9" w:rsidRDefault="00B7702E" w:rsidP="00B7702E">
      <w:pPr>
        <w:rPr>
          <w:rFonts w:ascii="Consolas" w:hAnsi="Consolas"/>
          <w:sz w:val="28"/>
          <w:szCs w:val="28"/>
          <w:highlight w:val="yellow"/>
        </w:rPr>
      </w:pPr>
      <w:proofErr w:type="gramStart"/>
      <w:r w:rsidRPr="00190CF9">
        <w:rPr>
          <w:rFonts w:ascii="Consolas" w:hAnsi="Consolas"/>
          <w:sz w:val="28"/>
          <w:szCs w:val="28"/>
          <w:highlight w:val="yellow"/>
        </w:rPr>
        <w:t>cmd</w:t>
      </w:r>
      <w:proofErr w:type="gramEnd"/>
      <w:r w:rsidRPr="00190CF9">
        <w:rPr>
          <w:rFonts w:ascii="Consolas" w:hAnsi="Consolas"/>
          <w:sz w:val="28"/>
          <w:szCs w:val="28"/>
          <w:highlight w:val="yellow"/>
        </w:rPr>
        <w:t xml:space="preserve">&gt;&gt; </w:t>
      </w:r>
      <w:proofErr w:type="spellStart"/>
      <w:r>
        <w:rPr>
          <w:rFonts w:ascii="Consolas" w:hAnsi="Consolas"/>
          <w:sz w:val="28"/>
          <w:szCs w:val="28"/>
          <w:highlight w:val="yellow"/>
        </w:rPr>
        <w:t>gcc</w:t>
      </w:r>
      <w:proofErr w:type="spellEnd"/>
      <w:r w:rsidRPr="00190CF9">
        <w:rPr>
          <w:rFonts w:ascii="Consolas" w:hAnsi="Consolas"/>
          <w:sz w:val="28"/>
          <w:szCs w:val="28"/>
          <w:highlight w:val="yellow"/>
        </w:rPr>
        <w:t xml:space="preserve"> </w:t>
      </w:r>
      <w:proofErr w:type="spellStart"/>
      <w:r w:rsidRPr="00190CF9">
        <w:rPr>
          <w:rFonts w:ascii="Consolas" w:hAnsi="Consolas"/>
          <w:sz w:val="28"/>
          <w:szCs w:val="28"/>
          <w:highlight w:val="yellow"/>
        </w:rPr>
        <w:t>lex.yy.c</w:t>
      </w:r>
      <w:proofErr w:type="spellEnd"/>
      <w:r>
        <w:rPr>
          <w:rFonts w:ascii="Consolas" w:hAnsi="Consolas"/>
          <w:sz w:val="28"/>
          <w:szCs w:val="28"/>
          <w:highlight w:val="yellow"/>
        </w:rPr>
        <w:t xml:space="preserve"> </w:t>
      </w:r>
      <w:proofErr w:type="spellStart"/>
      <w:r>
        <w:rPr>
          <w:rFonts w:ascii="Consolas" w:hAnsi="Consolas"/>
          <w:sz w:val="28"/>
          <w:szCs w:val="28"/>
          <w:highlight w:val="yellow"/>
        </w:rPr>
        <w:t>calculatrice.tab.c</w:t>
      </w:r>
      <w:proofErr w:type="spellEnd"/>
      <w:r w:rsidRPr="00190CF9">
        <w:rPr>
          <w:rFonts w:ascii="Consolas" w:hAnsi="Consolas"/>
          <w:sz w:val="28"/>
          <w:szCs w:val="28"/>
          <w:highlight w:val="yellow"/>
        </w:rPr>
        <w:t xml:space="preserve"> -o </w:t>
      </w:r>
      <w:r w:rsidR="00AF2F86">
        <w:rPr>
          <w:rFonts w:ascii="Consolas" w:hAnsi="Consolas"/>
          <w:sz w:val="28"/>
          <w:szCs w:val="28"/>
          <w:highlight w:val="yellow"/>
        </w:rPr>
        <w:t>calculatrice</w:t>
      </w:r>
    </w:p>
    <w:p w:rsidR="00B7702E" w:rsidRDefault="00B7702E" w:rsidP="00B7702E">
      <w:pPr>
        <w:rPr>
          <w:rFonts w:ascii="Consolas" w:hAnsi="Consolas"/>
          <w:sz w:val="28"/>
          <w:szCs w:val="28"/>
          <w:highlight w:val="yellow"/>
        </w:rPr>
      </w:pPr>
      <w:proofErr w:type="gramStart"/>
      <w:r w:rsidRPr="00190CF9">
        <w:rPr>
          <w:rFonts w:ascii="Consolas" w:hAnsi="Consolas"/>
          <w:sz w:val="28"/>
          <w:szCs w:val="28"/>
          <w:highlight w:val="yellow"/>
        </w:rPr>
        <w:t>cmd</w:t>
      </w:r>
      <w:proofErr w:type="gramEnd"/>
      <w:r w:rsidRPr="00190CF9">
        <w:rPr>
          <w:rFonts w:ascii="Consolas" w:hAnsi="Consolas"/>
          <w:sz w:val="28"/>
          <w:szCs w:val="28"/>
          <w:highlight w:val="yellow"/>
        </w:rPr>
        <w:t xml:space="preserve">&gt;&gt; </w:t>
      </w:r>
      <w:r w:rsidR="00AF2F86">
        <w:rPr>
          <w:rFonts w:ascii="Consolas" w:hAnsi="Consolas"/>
          <w:sz w:val="28"/>
          <w:szCs w:val="28"/>
          <w:highlight w:val="yellow"/>
        </w:rPr>
        <w:t>calculatrice</w:t>
      </w:r>
      <w:r w:rsidRPr="00190CF9">
        <w:rPr>
          <w:rFonts w:ascii="Consolas" w:hAnsi="Consolas"/>
          <w:sz w:val="28"/>
          <w:szCs w:val="28"/>
          <w:highlight w:val="yellow"/>
        </w:rPr>
        <w:t>.exe</w:t>
      </w:r>
    </w:p>
    <w:p w:rsidR="00432AF4" w:rsidRPr="00190CF9" w:rsidRDefault="00432AF4" w:rsidP="00B7702E">
      <w:pPr>
        <w:rPr>
          <w:rFonts w:ascii="Consolas" w:hAnsi="Consolas"/>
          <w:sz w:val="28"/>
          <w:szCs w:val="28"/>
        </w:rPr>
      </w:pPr>
    </w:p>
    <w:p w:rsidR="00B7702E" w:rsidRDefault="00B7702E" w:rsidP="00F2639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5D4A" w:rsidRPr="00057C83" w:rsidRDefault="00125D4A" w:rsidP="00057C83">
      <w:pPr>
        <w:pStyle w:val="Paragraphedeliste"/>
        <w:numPr>
          <w:ilvl w:val="0"/>
          <w:numId w:val="48"/>
        </w:numPr>
        <w:ind w:left="284"/>
        <w:rPr>
          <w:rFonts w:ascii="Century Gothic" w:hAnsi="Century Gothic"/>
          <w:b/>
          <w:color w:val="4F81BD" w:themeColor="accent1"/>
          <w:sz w:val="32"/>
          <w:szCs w:val="32"/>
          <w14:glow w14:rad="228600">
            <w14:schemeClr w14:val="accent5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C83">
        <w:rPr>
          <w:rFonts w:ascii="Century Gothic" w:hAnsi="Century Gothic"/>
          <w:b/>
          <w:color w:val="4F81BD" w:themeColor="accent1"/>
          <w:sz w:val="32"/>
          <w:szCs w:val="32"/>
          <w14:glow w14:rad="228600">
            <w14:schemeClr w14:val="accent5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Exemple d’exécution :</w:t>
      </w:r>
    </w:p>
    <w:p w:rsidR="00432AF4" w:rsidRDefault="00432AF4" w:rsidP="005D50A5">
      <w:pPr>
        <w:pStyle w:val="Paragraphedeliste"/>
        <w:spacing w:line="240" w:lineRule="auto"/>
        <w:ind w:left="284"/>
        <w:rPr>
          <w:rFonts w:ascii="Century Gothic" w:hAnsi="Century Gothic"/>
          <w:b/>
          <w:bCs/>
          <w:color w:val="00B050"/>
          <w:sz w:val="32"/>
          <w:szCs w:val="32"/>
        </w:rPr>
      </w:pPr>
    </w:p>
    <w:p w:rsidR="00432AF4" w:rsidRPr="00125D4A" w:rsidRDefault="00432AF4" w:rsidP="00432AF4">
      <w:pPr>
        <w:pStyle w:val="Paragraphedeliste"/>
        <w:ind w:left="284"/>
        <w:rPr>
          <w:rFonts w:ascii="Century Gothic" w:hAnsi="Century Gothic"/>
          <w:b/>
          <w:bCs/>
          <w:color w:val="00B050"/>
          <w:sz w:val="32"/>
          <w:szCs w:val="32"/>
        </w:rPr>
      </w:pPr>
      <w:r>
        <w:rPr>
          <w:noProof/>
        </w:rPr>
        <w:drawing>
          <wp:inline distT="0" distB="0" distL="0" distR="0">
            <wp:extent cx="6930390" cy="789644"/>
            <wp:effectExtent l="0" t="0" r="381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78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AF4" w:rsidRPr="00125D4A" w:rsidSect="00A21D26">
      <w:headerReference w:type="default" r:id="rId16"/>
      <w:footerReference w:type="default" r:id="rId17"/>
      <w:pgSz w:w="11901" w:h="16817"/>
      <w:pgMar w:top="142" w:right="277" w:bottom="0" w:left="426" w:header="227" w:footer="284" w:gutter="0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F7A" w:rsidRDefault="00F83F7A" w:rsidP="00307692">
      <w:r>
        <w:separator/>
      </w:r>
    </w:p>
  </w:endnote>
  <w:endnote w:type="continuationSeparator" w:id="0">
    <w:p w:rsidR="00F83F7A" w:rsidRDefault="00F83F7A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/>
      </w:rPr>
      <w:id w:val="-1289660911"/>
      <w:docPartObj>
        <w:docPartGallery w:val="Page Numbers (Bottom of Page)"/>
        <w:docPartUnique/>
      </w:docPartObj>
    </w:sdtPr>
    <w:sdtEndPr/>
    <w:sdtContent>
      <w:p w:rsidR="000E6B2D" w:rsidRPr="00FE2CEE" w:rsidRDefault="000E6B2D" w:rsidP="00BC6E8F">
        <w:pPr>
          <w:pStyle w:val="Pieddepage"/>
          <w:ind w:left="426"/>
          <w:rPr>
            <w:rFonts w:ascii="Century Gothic" w:hAnsi="Century Gothic"/>
          </w:rPr>
        </w:pPr>
        <w:r w:rsidRPr="00FE2CEE">
          <w:rPr>
            <w:rFonts w:ascii="Century Gothic" w:hAnsi="Century Gothic"/>
            <w:b/>
            <w:bCs/>
          </w:rPr>
          <w:t>EMSI</w:t>
        </w:r>
        <w:r w:rsidRPr="00FE2CEE">
          <w:rPr>
            <w:rFonts w:ascii="Century Gothic" w:hAnsi="Century Gothic"/>
          </w:rPr>
          <w:t xml:space="preserve"> –</w:t>
        </w:r>
        <w:r>
          <w:rPr>
            <w:rFonts w:ascii="Century Gothic" w:hAnsi="Century Gothic"/>
          </w:rPr>
          <w:t xml:space="preserve"> </w:t>
        </w:r>
        <w:r>
          <w:rPr>
            <w:rFonts w:ascii="Century Gothic" w:hAnsi="Century Gothic"/>
            <w:b/>
            <w:bCs/>
          </w:rPr>
          <w:t>DEVOIR</w:t>
        </w:r>
        <w:r w:rsidRPr="00FE2CEE">
          <w:rPr>
            <w:rFonts w:ascii="Century Gothic" w:hAnsi="Century Gothic"/>
            <w:b/>
            <w:bCs/>
          </w:rPr>
          <w:t xml:space="preserve"> </w:t>
        </w:r>
        <w:proofErr w:type="gramStart"/>
        <w:r>
          <w:rPr>
            <w:rFonts w:ascii="Century Gothic" w:hAnsi="Century Gothic"/>
            <w:b/>
            <w:bCs/>
            <w:sz w:val="28"/>
            <w:szCs w:val="28"/>
            <w:u w:val="single"/>
            <w:vertAlign w:val="superscript"/>
          </w:rPr>
          <w:t>COMPILATION</w:t>
        </w:r>
        <w:r w:rsidRPr="000E4D25">
          <w:rPr>
            <w:rFonts w:ascii="Century Gothic" w:hAnsi="Century Gothic"/>
            <w:sz w:val="28"/>
            <w:szCs w:val="28"/>
          </w:rPr>
          <w:t xml:space="preserve"> </w:t>
        </w:r>
        <w:r>
          <w:rPr>
            <w:rFonts w:ascii="Century Gothic" w:hAnsi="Century Gothic"/>
            <w:sz w:val="28"/>
            <w:szCs w:val="28"/>
          </w:rPr>
          <w:t xml:space="preserve"> </w:t>
        </w:r>
        <w:r w:rsidRPr="00FE2CEE">
          <w:rPr>
            <w:rFonts w:ascii="Century Gothic" w:hAnsi="Century Gothic"/>
          </w:rPr>
          <w:t>–</w:t>
        </w:r>
        <w:proofErr w:type="gramEnd"/>
        <w:r w:rsidRPr="00FE2CEE">
          <w:rPr>
            <w:rFonts w:ascii="Century Gothic" w:hAnsi="Century Gothic"/>
          </w:rPr>
          <w:t xml:space="preserve"> </w:t>
        </w:r>
        <w:r w:rsidRPr="00201F1C">
          <w:rPr>
            <w:rFonts w:ascii="Century Gothic" w:hAnsi="Century Gothic"/>
            <w:sz w:val="20"/>
            <w:szCs w:val="20"/>
          </w:rPr>
          <w:t xml:space="preserve"> </w:t>
        </w:r>
        <w:r w:rsidRPr="00201F1C">
          <w:rPr>
            <w:rFonts w:ascii="Century Gothic" w:hAnsi="Century Gothic"/>
            <w:b/>
            <w:bCs/>
            <w:sz w:val="20"/>
            <w:szCs w:val="20"/>
          </w:rPr>
          <w:t>Flex</w:t>
        </w:r>
        <w:r w:rsidRPr="00201F1C">
          <w:rPr>
            <w:rFonts w:ascii="Century Gothic" w:hAnsi="Century Gothic"/>
            <w:sz w:val="20"/>
            <w:szCs w:val="20"/>
          </w:rPr>
          <w:t xml:space="preserve"> &amp; </w:t>
        </w:r>
        <w:r w:rsidRPr="00201F1C">
          <w:rPr>
            <w:rFonts w:ascii="Century Gothic" w:hAnsi="Century Gothic"/>
            <w:b/>
            <w:bCs/>
            <w:sz w:val="20"/>
            <w:szCs w:val="20"/>
          </w:rPr>
          <w:t xml:space="preserve">Bison </w:t>
        </w:r>
        <w:r w:rsidRPr="00201F1C">
          <w:rPr>
            <w:rFonts w:ascii="Century Gothic" w:hAnsi="Century Gothic"/>
            <w:sz w:val="20"/>
            <w:szCs w:val="20"/>
          </w:rPr>
          <w:t>– Analyseurs Lexical &amp; Syntaxique</w:t>
        </w:r>
        <w:r w:rsidRPr="00FE2CEE">
          <w:rPr>
            <w:rFonts w:ascii="Century Gothic" w:hAnsi="Century Gothic"/>
          </w:rPr>
          <w:tab/>
        </w:r>
        <w:r w:rsidRPr="00FE2CEE">
          <w:rPr>
            <w:rFonts w:ascii="Century Gothic" w:hAnsi="Century Gothic"/>
          </w:rPr>
          <w:tab/>
          <w:t xml:space="preserve">       Page :     </w:t>
        </w:r>
        <w:r w:rsidRPr="00FE2CEE">
          <w:rPr>
            <w:rFonts w:ascii="Century Gothic" w:hAnsi="Century Gothic"/>
          </w:rPr>
          <w:fldChar w:fldCharType="begin"/>
        </w:r>
        <w:r w:rsidRPr="00FE2CEE">
          <w:rPr>
            <w:rFonts w:ascii="Century Gothic" w:hAnsi="Century Gothic"/>
          </w:rPr>
          <w:instrText>PAGE   \* MERGEFORMAT</w:instrText>
        </w:r>
        <w:r w:rsidRPr="00FE2CEE">
          <w:rPr>
            <w:rFonts w:ascii="Century Gothic" w:hAnsi="Century Gothic"/>
          </w:rPr>
          <w:fldChar w:fldCharType="separate"/>
        </w:r>
        <w:r w:rsidR="005B69F3">
          <w:rPr>
            <w:rFonts w:ascii="Century Gothic" w:hAnsi="Century Gothic"/>
            <w:noProof/>
          </w:rPr>
          <w:t>1</w:t>
        </w:r>
        <w:r w:rsidRPr="00FE2CEE">
          <w:rPr>
            <w:rFonts w:ascii="Century Gothic" w:hAnsi="Century Gothic"/>
          </w:rPr>
          <w:fldChar w:fldCharType="end"/>
        </w:r>
        <w:r w:rsidRPr="00FE2CEE">
          <w:rPr>
            <w:rFonts w:ascii="Century Gothic" w:hAnsi="Century Gothic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F7A" w:rsidRDefault="00F83F7A" w:rsidP="00307692">
      <w:r>
        <w:separator/>
      </w:r>
    </w:p>
  </w:footnote>
  <w:footnote w:type="continuationSeparator" w:id="0">
    <w:p w:rsidR="00F83F7A" w:rsidRDefault="00F83F7A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B2D" w:rsidRDefault="000E6B2D"/>
  <w:p w:rsidR="000E6B2D" w:rsidRDefault="000E6B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FB2"/>
    <w:multiLevelType w:val="multilevel"/>
    <w:tmpl w:val="B256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6A4A"/>
    <w:multiLevelType w:val="hybridMultilevel"/>
    <w:tmpl w:val="20D845FA"/>
    <w:lvl w:ilvl="0" w:tplc="040C000F">
      <w:start w:val="1"/>
      <w:numFmt w:val="decimal"/>
      <w:lvlText w:val="%1."/>
      <w:lvlJc w:val="left"/>
      <w:pPr>
        <w:ind w:left="3698" w:hanging="360"/>
      </w:pPr>
      <w:rPr>
        <w:rFonts w:hint="default"/>
        <w:b/>
        <w:bCs/>
        <w:sz w:val="36"/>
        <w:szCs w:val="36"/>
      </w:rPr>
    </w:lvl>
    <w:lvl w:ilvl="1" w:tplc="040C000F">
      <w:start w:val="1"/>
      <w:numFmt w:val="decimal"/>
      <w:lvlText w:val="%2."/>
      <w:lvlJc w:val="left"/>
      <w:pPr>
        <w:ind w:left="4418" w:hanging="360"/>
      </w:pPr>
      <w:rPr>
        <w:b/>
        <w:bCs/>
        <w:sz w:val="48"/>
        <w:szCs w:val="48"/>
      </w:rPr>
    </w:lvl>
    <w:lvl w:ilvl="2" w:tplc="040C0015">
      <w:start w:val="1"/>
      <w:numFmt w:val="upperLetter"/>
      <w:lvlText w:val="%3."/>
      <w:lvlJc w:val="left"/>
      <w:pPr>
        <w:ind w:left="5138" w:hanging="180"/>
      </w:pPr>
      <w:rPr>
        <w:sz w:val="44"/>
        <w:szCs w:val="44"/>
      </w:rPr>
    </w:lvl>
    <w:lvl w:ilvl="3" w:tplc="040C000F" w:tentative="1">
      <w:start w:val="1"/>
      <w:numFmt w:val="decimal"/>
      <w:lvlText w:val="%4."/>
      <w:lvlJc w:val="left"/>
      <w:pPr>
        <w:ind w:left="5858" w:hanging="360"/>
      </w:pPr>
    </w:lvl>
    <w:lvl w:ilvl="4" w:tplc="040C0019" w:tentative="1">
      <w:start w:val="1"/>
      <w:numFmt w:val="lowerLetter"/>
      <w:lvlText w:val="%5."/>
      <w:lvlJc w:val="left"/>
      <w:pPr>
        <w:ind w:left="6578" w:hanging="360"/>
      </w:pPr>
    </w:lvl>
    <w:lvl w:ilvl="5" w:tplc="040C001B" w:tentative="1">
      <w:start w:val="1"/>
      <w:numFmt w:val="lowerRoman"/>
      <w:lvlText w:val="%6."/>
      <w:lvlJc w:val="right"/>
      <w:pPr>
        <w:ind w:left="7298" w:hanging="180"/>
      </w:pPr>
    </w:lvl>
    <w:lvl w:ilvl="6" w:tplc="040C000F" w:tentative="1">
      <w:start w:val="1"/>
      <w:numFmt w:val="decimal"/>
      <w:lvlText w:val="%7."/>
      <w:lvlJc w:val="left"/>
      <w:pPr>
        <w:ind w:left="8018" w:hanging="360"/>
      </w:pPr>
    </w:lvl>
    <w:lvl w:ilvl="7" w:tplc="040C0019" w:tentative="1">
      <w:start w:val="1"/>
      <w:numFmt w:val="lowerLetter"/>
      <w:lvlText w:val="%8."/>
      <w:lvlJc w:val="left"/>
      <w:pPr>
        <w:ind w:left="8738" w:hanging="360"/>
      </w:pPr>
    </w:lvl>
    <w:lvl w:ilvl="8" w:tplc="040C001B" w:tentative="1">
      <w:start w:val="1"/>
      <w:numFmt w:val="lowerRoman"/>
      <w:lvlText w:val="%9."/>
      <w:lvlJc w:val="right"/>
      <w:pPr>
        <w:ind w:left="9458" w:hanging="180"/>
      </w:pPr>
    </w:lvl>
  </w:abstractNum>
  <w:abstractNum w:abstractNumId="2" w15:restartNumberingAfterBreak="0">
    <w:nsid w:val="06004C90"/>
    <w:multiLevelType w:val="hybridMultilevel"/>
    <w:tmpl w:val="63FC28C6"/>
    <w:lvl w:ilvl="0" w:tplc="E56A8F6A">
      <w:start w:val="56"/>
      <w:numFmt w:val="bullet"/>
      <w:lvlText w:val=""/>
      <w:lvlJc w:val="left"/>
      <w:pPr>
        <w:ind w:left="1854" w:hanging="720"/>
      </w:pPr>
      <w:rPr>
        <w:rFonts w:ascii="Symbol" w:eastAsiaTheme="minorEastAsia" w:hAnsi="Symbol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D5A6620"/>
    <w:multiLevelType w:val="multilevel"/>
    <w:tmpl w:val="18D619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017EB6"/>
    <w:multiLevelType w:val="multilevel"/>
    <w:tmpl w:val="D996E2FC"/>
    <w:lvl w:ilvl="0">
      <w:start w:val="1"/>
      <w:numFmt w:val="bullet"/>
      <w:lvlText w:val=""/>
      <w:lvlJc w:val="left"/>
      <w:pPr>
        <w:tabs>
          <w:tab w:val="num" w:pos="4330"/>
        </w:tabs>
        <w:ind w:left="43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50"/>
        </w:tabs>
        <w:ind w:left="5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30"/>
        </w:tabs>
        <w:ind w:left="7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50"/>
        </w:tabs>
        <w:ind w:left="8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70"/>
        </w:tabs>
        <w:ind w:left="9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90"/>
        </w:tabs>
        <w:ind w:left="100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2E3D"/>
    <w:multiLevelType w:val="multilevel"/>
    <w:tmpl w:val="2BF2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D4F26"/>
    <w:multiLevelType w:val="multilevel"/>
    <w:tmpl w:val="18D619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6B7B32"/>
    <w:multiLevelType w:val="multilevel"/>
    <w:tmpl w:val="448AF4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  <w:sz w:val="28"/>
        <w:szCs w:val="28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ED21FF"/>
    <w:multiLevelType w:val="hybridMultilevel"/>
    <w:tmpl w:val="DE169F82"/>
    <w:lvl w:ilvl="0" w:tplc="E7F43BC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26924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DE14C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880FF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ECD224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A611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78F5F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DEF53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F635F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4921CFA"/>
    <w:multiLevelType w:val="multilevel"/>
    <w:tmpl w:val="0542032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2F00D1"/>
    <w:multiLevelType w:val="hybridMultilevel"/>
    <w:tmpl w:val="04A69E18"/>
    <w:lvl w:ilvl="0" w:tplc="1F44E300">
      <w:numFmt w:val="bullet"/>
      <w:lvlText w:val=""/>
      <w:lvlJc w:val="left"/>
      <w:pPr>
        <w:ind w:left="1085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30F1E"/>
    <w:multiLevelType w:val="multilevel"/>
    <w:tmpl w:val="3B1270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FA0F95"/>
    <w:multiLevelType w:val="hybridMultilevel"/>
    <w:tmpl w:val="FDCADFAA"/>
    <w:lvl w:ilvl="0" w:tplc="036EFB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403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C440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76F8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6EE25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74C8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66E2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C0CE3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3AA0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E2A3C7C"/>
    <w:multiLevelType w:val="hybridMultilevel"/>
    <w:tmpl w:val="796CBA70"/>
    <w:lvl w:ilvl="0" w:tplc="00E833B6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2D54D82"/>
    <w:multiLevelType w:val="hybridMultilevel"/>
    <w:tmpl w:val="3F782BFA"/>
    <w:lvl w:ilvl="0" w:tplc="667E8988">
      <w:numFmt w:val="bullet"/>
      <w:lvlText w:val=""/>
      <w:lvlJc w:val="left"/>
      <w:pPr>
        <w:ind w:left="1637" w:hanging="360"/>
      </w:pPr>
      <w:rPr>
        <w:rFonts w:ascii="Symbol" w:eastAsiaTheme="minorHAnsi" w:hAnsi="Symbol" w:cstheme="minorBidi" w:hint="default"/>
        <w:color w:val="auto"/>
        <w:sz w:val="26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 w15:restartNumberingAfterBreak="0">
    <w:nsid w:val="33E93675"/>
    <w:multiLevelType w:val="hybridMultilevel"/>
    <w:tmpl w:val="B81A4F56"/>
    <w:lvl w:ilvl="0" w:tplc="1E9A536C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674755"/>
    <w:multiLevelType w:val="hybridMultilevel"/>
    <w:tmpl w:val="79E4AA92"/>
    <w:lvl w:ilvl="0" w:tplc="226628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AEEF1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9A505C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52603C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4ABC22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0BE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8000E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4F4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60920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6785EEA"/>
    <w:multiLevelType w:val="hybridMultilevel"/>
    <w:tmpl w:val="127A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D44BA"/>
    <w:multiLevelType w:val="hybridMultilevel"/>
    <w:tmpl w:val="C84A3B0A"/>
    <w:lvl w:ilvl="0" w:tplc="50C634F0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44E89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4659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2A3B9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789DB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B2DA2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66B51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C2EBC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52606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16A360A"/>
    <w:multiLevelType w:val="multilevel"/>
    <w:tmpl w:val="18D619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C25A2F"/>
    <w:multiLevelType w:val="hybridMultilevel"/>
    <w:tmpl w:val="24FC3FDC"/>
    <w:lvl w:ilvl="0" w:tplc="6A1C24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76AE3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24249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F45C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A24DB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E9B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D013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2A28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D406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2F97DC3"/>
    <w:multiLevelType w:val="hybridMultilevel"/>
    <w:tmpl w:val="CA603BCA"/>
    <w:lvl w:ilvl="0" w:tplc="43A233D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C05DD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56B03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F042B2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B20A3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DC034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AC75F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ECAF5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F6211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43CC1A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48"/>
        <w:szCs w:val="4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D03841"/>
    <w:multiLevelType w:val="multilevel"/>
    <w:tmpl w:val="63843C0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6F14E5"/>
    <w:multiLevelType w:val="multilevel"/>
    <w:tmpl w:val="E00CD2D4"/>
    <w:lvl w:ilvl="0">
      <w:start w:val="1"/>
      <w:numFmt w:val="decimal"/>
      <w:lvlText w:val="%1."/>
      <w:lvlJc w:val="left"/>
      <w:pPr>
        <w:ind w:left="9858" w:hanging="360"/>
      </w:pPr>
      <w:rPr>
        <w:rFonts w:hint="default"/>
        <w:color w:val="EA4448"/>
        <w:sz w:val="56"/>
        <w:szCs w:val="56"/>
      </w:rPr>
    </w:lvl>
    <w:lvl w:ilvl="1">
      <w:start w:val="1"/>
      <w:numFmt w:val="decimal"/>
      <w:lvlText w:val="%1.%2."/>
      <w:lvlJc w:val="left"/>
      <w:pPr>
        <w:ind w:left="10497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10002" w:hanging="504"/>
      </w:pPr>
      <w:rPr>
        <w:rFonts w:ascii="Century Gothic" w:hAnsi="Century Gothic" w:hint="default"/>
        <w:b/>
        <w:bCs/>
        <w:sz w:val="48"/>
        <w:szCs w:val="4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B050E4"/>
    <w:multiLevelType w:val="hybridMultilevel"/>
    <w:tmpl w:val="E63042A6"/>
    <w:lvl w:ilvl="0" w:tplc="FD8681BE">
      <w:numFmt w:val="bullet"/>
      <w:lvlText w:val="-"/>
      <w:lvlJc w:val="left"/>
      <w:pPr>
        <w:ind w:left="1080" w:hanging="360"/>
      </w:pPr>
      <w:rPr>
        <w:rFonts w:ascii="Baskerville Old Face" w:eastAsiaTheme="minorEastAsia" w:hAnsi="Baskerville Old Fac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FC320A"/>
    <w:multiLevelType w:val="multilevel"/>
    <w:tmpl w:val="0542032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C519AD"/>
    <w:multiLevelType w:val="hybridMultilevel"/>
    <w:tmpl w:val="E57EC144"/>
    <w:lvl w:ilvl="0" w:tplc="51BC0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826F9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87835"/>
    <w:multiLevelType w:val="hybridMultilevel"/>
    <w:tmpl w:val="9E94249E"/>
    <w:lvl w:ilvl="0" w:tplc="040C000F">
      <w:start w:val="1"/>
      <w:numFmt w:val="decimal"/>
      <w:lvlText w:val="%1."/>
      <w:lvlJc w:val="left"/>
      <w:pPr>
        <w:ind w:left="4418" w:hanging="360"/>
      </w:pPr>
    </w:lvl>
    <w:lvl w:ilvl="1" w:tplc="040C0019" w:tentative="1">
      <w:start w:val="1"/>
      <w:numFmt w:val="lowerLetter"/>
      <w:lvlText w:val="%2."/>
      <w:lvlJc w:val="left"/>
      <w:pPr>
        <w:ind w:left="5138" w:hanging="360"/>
      </w:pPr>
    </w:lvl>
    <w:lvl w:ilvl="2" w:tplc="040C001B" w:tentative="1">
      <w:start w:val="1"/>
      <w:numFmt w:val="lowerRoman"/>
      <w:lvlText w:val="%3."/>
      <w:lvlJc w:val="right"/>
      <w:pPr>
        <w:ind w:left="5858" w:hanging="180"/>
      </w:pPr>
    </w:lvl>
    <w:lvl w:ilvl="3" w:tplc="040C000F" w:tentative="1">
      <w:start w:val="1"/>
      <w:numFmt w:val="decimal"/>
      <w:lvlText w:val="%4."/>
      <w:lvlJc w:val="left"/>
      <w:pPr>
        <w:ind w:left="6578" w:hanging="360"/>
      </w:pPr>
    </w:lvl>
    <w:lvl w:ilvl="4" w:tplc="040C0019" w:tentative="1">
      <w:start w:val="1"/>
      <w:numFmt w:val="lowerLetter"/>
      <w:lvlText w:val="%5."/>
      <w:lvlJc w:val="left"/>
      <w:pPr>
        <w:ind w:left="7298" w:hanging="360"/>
      </w:pPr>
    </w:lvl>
    <w:lvl w:ilvl="5" w:tplc="040C001B" w:tentative="1">
      <w:start w:val="1"/>
      <w:numFmt w:val="lowerRoman"/>
      <w:lvlText w:val="%6."/>
      <w:lvlJc w:val="right"/>
      <w:pPr>
        <w:ind w:left="8018" w:hanging="180"/>
      </w:pPr>
    </w:lvl>
    <w:lvl w:ilvl="6" w:tplc="040C000F" w:tentative="1">
      <w:start w:val="1"/>
      <w:numFmt w:val="decimal"/>
      <w:lvlText w:val="%7."/>
      <w:lvlJc w:val="left"/>
      <w:pPr>
        <w:ind w:left="8738" w:hanging="360"/>
      </w:pPr>
    </w:lvl>
    <w:lvl w:ilvl="7" w:tplc="040C0019" w:tentative="1">
      <w:start w:val="1"/>
      <w:numFmt w:val="lowerLetter"/>
      <w:lvlText w:val="%8."/>
      <w:lvlJc w:val="left"/>
      <w:pPr>
        <w:ind w:left="9458" w:hanging="360"/>
      </w:pPr>
    </w:lvl>
    <w:lvl w:ilvl="8" w:tplc="040C001B" w:tentative="1">
      <w:start w:val="1"/>
      <w:numFmt w:val="lowerRoman"/>
      <w:lvlText w:val="%9."/>
      <w:lvlJc w:val="right"/>
      <w:pPr>
        <w:ind w:left="10178" w:hanging="180"/>
      </w:pPr>
    </w:lvl>
  </w:abstractNum>
  <w:abstractNum w:abstractNumId="29" w15:restartNumberingAfterBreak="0">
    <w:nsid w:val="504951C5"/>
    <w:multiLevelType w:val="hybridMultilevel"/>
    <w:tmpl w:val="4F5E55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2E6688"/>
    <w:multiLevelType w:val="hybridMultilevel"/>
    <w:tmpl w:val="725A6DC2"/>
    <w:lvl w:ilvl="0" w:tplc="2F425D1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F8D772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29AE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ACB37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24D8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B001C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CA890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9AE7F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3EDD0A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51F5A32"/>
    <w:multiLevelType w:val="multilevel"/>
    <w:tmpl w:val="18D619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3306AC"/>
    <w:multiLevelType w:val="hybridMultilevel"/>
    <w:tmpl w:val="ADCE42FE"/>
    <w:lvl w:ilvl="0" w:tplc="615A2644">
      <w:start w:val="5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07787"/>
    <w:multiLevelType w:val="hybridMultilevel"/>
    <w:tmpl w:val="07B62D3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87DEDE90">
      <w:start w:val="1"/>
      <w:numFmt w:val="decimal"/>
      <w:lvlText w:val="%2."/>
      <w:lvlJc w:val="left"/>
      <w:pPr>
        <w:ind w:left="1440" w:hanging="360"/>
      </w:pPr>
      <w:rPr>
        <w:b/>
        <w:bCs/>
        <w:sz w:val="44"/>
        <w:szCs w:val="4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D5993"/>
    <w:multiLevelType w:val="multilevel"/>
    <w:tmpl w:val="30B4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46706"/>
    <w:multiLevelType w:val="hybridMultilevel"/>
    <w:tmpl w:val="49DC0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2575F"/>
    <w:multiLevelType w:val="multilevel"/>
    <w:tmpl w:val="0542032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A13A61"/>
    <w:multiLevelType w:val="multilevel"/>
    <w:tmpl w:val="18D619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220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2720592"/>
    <w:multiLevelType w:val="multilevel"/>
    <w:tmpl w:val="0542032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7A1CF8"/>
    <w:multiLevelType w:val="multilevel"/>
    <w:tmpl w:val="3B1270F8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867C66"/>
    <w:multiLevelType w:val="hybridMultilevel"/>
    <w:tmpl w:val="C79AE5C6"/>
    <w:lvl w:ilvl="0" w:tplc="B5BC85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9E0439"/>
    <w:multiLevelType w:val="multilevel"/>
    <w:tmpl w:val="0542032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653E44"/>
    <w:multiLevelType w:val="hybridMultilevel"/>
    <w:tmpl w:val="04905ED8"/>
    <w:lvl w:ilvl="0" w:tplc="21A2B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043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F0E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B84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923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CE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2C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A9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E2D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40E18A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  <w:sz w:val="4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48"/>
        <w:szCs w:val="4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356E84"/>
    <w:multiLevelType w:val="hybridMultilevel"/>
    <w:tmpl w:val="865843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663D2"/>
    <w:multiLevelType w:val="hybridMultilevel"/>
    <w:tmpl w:val="8AA66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75664"/>
    <w:multiLevelType w:val="multilevel"/>
    <w:tmpl w:val="0542032C"/>
    <w:lvl w:ilvl="0">
      <w:start w:val="1"/>
      <w:numFmt w:val="decimal"/>
      <w:lvlText w:val="%1."/>
      <w:lvlJc w:val="left"/>
      <w:pPr>
        <w:ind w:left="360" w:hanging="360"/>
      </w:pPr>
      <w:rPr>
        <w:rFonts w:ascii="Baskerville Old Face" w:hAnsi="Baskerville Old Face" w:hint="default"/>
        <w:color w:val="FF0000"/>
        <w:sz w:val="56"/>
        <w:szCs w:val="5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CA7631"/>
    <w:multiLevelType w:val="hybridMultilevel"/>
    <w:tmpl w:val="03F2BD0C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38"/>
  </w:num>
  <w:num w:numId="2">
    <w:abstractNumId w:val="39"/>
  </w:num>
  <w:num w:numId="3">
    <w:abstractNumId w:val="11"/>
  </w:num>
  <w:num w:numId="4">
    <w:abstractNumId w:val="17"/>
  </w:num>
  <w:num w:numId="5">
    <w:abstractNumId w:val="40"/>
  </w:num>
  <w:num w:numId="6">
    <w:abstractNumId w:val="29"/>
  </w:num>
  <w:num w:numId="7">
    <w:abstractNumId w:val="45"/>
  </w:num>
  <w:num w:numId="8">
    <w:abstractNumId w:val="16"/>
  </w:num>
  <w:num w:numId="9">
    <w:abstractNumId w:val="23"/>
  </w:num>
  <w:num w:numId="10">
    <w:abstractNumId w:val="12"/>
  </w:num>
  <w:num w:numId="11">
    <w:abstractNumId w:val="25"/>
  </w:num>
  <w:num w:numId="12">
    <w:abstractNumId w:val="20"/>
  </w:num>
  <w:num w:numId="13">
    <w:abstractNumId w:val="13"/>
  </w:num>
  <w:num w:numId="14">
    <w:abstractNumId w:val="1"/>
  </w:num>
  <w:num w:numId="15">
    <w:abstractNumId w:val="33"/>
  </w:num>
  <w:num w:numId="16">
    <w:abstractNumId w:val="28"/>
  </w:num>
  <w:num w:numId="17">
    <w:abstractNumId w:val="0"/>
  </w:num>
  <w:num w:numId="18">
    <w:abstractNumId w:val="46"/>
  </w:num>
  <w:num w:numId="19">
    <w:abstractNumId w:val="34"/>
  </w:num>
  <w:num w:numId="20">
    <w:abstractNumId w:val="5"/>
  </w:num>
  <w:num w:numId="21">
    <w:abstractNumId w:val="4"/>
  </w:num>
  <w:num w:numId="22">
    <w:abstractNumId w:val="44"/>
  </w:num>
  <w:num w:numId="23">
    <w:abstractNumId w:val="27"/>
  </w:num>
  <w:num w:numId="24">
    <w:abstractNumId w:val="15"/>
  </w:num>
  <w:num w:numId="25">
    <w:abstractNumId w:val="24"/>
  </w:num>
  <w:num w:numId="26">
    <w:abstractNumId w:val="36"/>
  </w:num>
  <w:num w:numId="27">
    <w:abstractNumId w:val="41"/>
  </w:num>
  <w:num w:numId="28">
    <w:abstractNumId w:val="26"/>
  </w:num>
  <w:num w:numId="29">
    <w:abstractNumId w:val="9"/>
  </w:num>
  <w:num w:numId="30">
    <w:abstractNumId w:val="47"/>
  </w:num>
  <w:num w:numId="31">
    <w:abstractNumId w:val="37"/>
  </w:num>
  <w:num w:numId="32">
    <w:abstractNumId w:val="42"/>
  </w:num>
  <w:num w:numId="33">
    <w:abstractNumId w:val="31"/>
  </w:num>
  <w:num w:numId="34">
    <w:abstractNumId w:val="19"/>
  </w:num>
  <w:num w:numId="35">
    <w:abstractNumId w:val="6"/>
  </w:num>
  <w:num w:numId="36">
    <w:abstractNumId w:val="3"/>
  </w:num>
  <w:num w:numId="37">
    <w:abstractNumId w:val="43"/>
  </w:num>
  <w:num w:numId="38">
    <w:abstractNumId w:val="2"/>
  </w:num>
  <w:num w:numId="39">
    <w:abstractNumId w:val="32"/>
  </w:num>
  <w:num w:numId="40">
    <w:abstractNumId w:val="35"/>
  </w:num>
  <w:num w:numId="41">
    <w:abstractNumId w:val="7"/>
  </w:num>
  <w:num w:numId="42">
    <w:abstractNumId w:val="14"/>
  </w:num>
  <w:num w:numId="43">
    <w:abstractNumId w:val="22"/>
  </w:num>
  <w:num w:numId="44">
    <w:abstractNumId w:val="18"/>
  </w:num>
  <w:num w:numId="45">
    <w:abstractNumId w:val="30"/>
  </w:num>
  <w:num w:numId="46">
    <w:abstractNumId w:val="8"/>
  </w:num>
  <w:num w:numId="47">
    <w:abstractNumId w:val="2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C2"/>
    <w:rsid w:val="0000030F"/>
    <w:rsid w:val="00002387"/>
    <w:rsid w:val="00002467"/>
    <w:rsid w:val="000041A5"/>
    <w:rsid w:val="0000465C"/>
    <w:rsid w:val="00004879"/>
    <w:rsid w:val="000053BF"/>
    <w:rsid w:val="00007A9B"/>
    <w:rsid w:val="000108C6"/>
    <w:rsid w:val="00011744"/>
    <w:rsid w:val="00012990"/>
    <w:rsid w:val="00013058"/>
    <w:rsid w:val="0001537C"/>
    <w:rsid w:val="00016264"/>
    <w:rsid w:val="00017AE2"/>
    <w:rsid w:val="000204A2"/>
    <w:rsid w:val="0002124D"/>
    <w:rsid w:val="00021E35"/>
    <w:rsid w:val="000220B5"/>
    <w:rsid w:val="00022269"/>
    <w:rsid w:val="00023E44"/>
    <w:rsid w:val="0002447F"/>
    <w:rsid w:val="00026485"/>
    <w:rsid w:val="000272AA"/>
    <w:rsid w:val="00030292"/>
    <w:rsid w:val="000307B9"/>
    <w:rsid w:val="00031F10"/>
    <w:rsid w:val="00032112"/>
    <w:rsid w:val="000321F7"/>
    <w:rsid w:val="000326C5"/>
    <w:rsid w:val="00032831"/>
    <w:rsid w:val="00032E9A"/>
    <w:rsid w:val="0003382F"/>
    <w:rsid w:val="0003445C"/>
    <w:rsid w:val="0003594F"/>
    <w:rsid w:val="00035E92"/>
    <w:rsid w:val="00041BFC"/>
    <w:rsid w:val="00041BFD"/>
    <w:rsid w:val="00042149"/>
    <w:rsid w:val="00042B5D"/>
    <w:rsid w:val="00043620"/>
    <w:rsid w:val="0004397C"/>
    <w:rsid w:val="00043D09"/>
    <w:rsid w:val="000445E4"/>
    <w:rsid w:val="00047A7E"/>
    <w:rsid w:val="00050930"/>
    <w:rsid w:val="00050A2A"/>
    <w:rsid w:val="00051101"/>
    <w:rsid w:val="00054872"/>
    <w:rsid w:val="00057107"/>
    <w:rsid w:val="00057784"/>
    <w:rsid w:val="00057C83"/>
    <w:rsid w:val="0006019B"/>
    <w:rsid w:val="00060979"/>
    <w:rsid w:val="0006230C"/>
    <w:rsid w:val="0006374E"/>
    <w:rsid w:val="000647CB"/>
    <w:rsid w:val="000648C1"/>
    <w:rsid w:val="00065DAD"/>
    <w:rsid w:val="000660C1"/>
    <w:rsid w:val="00070DDB"/>
    <w:rsid w:val="00071009"/>
    <w:rsid w:val="00072FB6"/>
    <w:rsid w:val="00073F94"/>
    <w:rsid w:val="00077590"/>
    <w:rsid w:val="00077AAB"/>
    <w:rsid w:val="00077E29"/>
    <w:rsid w:val="00080243"/>
    <w:rsid w:val="000810C9"/>
    <w:rsid w:val="000811CB"/>
    <w:rsid w:val="000812E2"/>
    <w:rsid w:val="00081D36"/>
    <w:rsid w:val="00083AEC"/>
    <w:rsid w:val="000850F0"/>
    <w:rsid w:val="00086091"/>
    <w:rsid w:val="000861DC"/>
    <w:rsid w:val="000866B9"/>
    <w:rsid w:val="0008753B"/>
    <w:rsid w:val="0008787B"/>
    <w:rsid w:val="00087ED7"/>
    <w:rsid w:val="00090F95"/>
    <w:rsid w:val="00091624"/>
    <w:rsid w:val="00091854"/>
    <w:rsid w:val="00091F82"/>
    <w:rsid w:val="00094010"/>
    <w:rsid w:val="0009490A"/>
    <w:rsid w:val="00095470"/>
    <w:rsid w:val="00096203"/>
    <w:rsid w:val="000963FC"/>
    <w:rsid w:val="00097826"/>
    <w:rsid w:val="00097C08"/>
    <w:rsid w:val="000A0761"/>
    <w:rsid w:val="000A0BEF"/>
    <w:rsid w:val="000A18B1"/>
    <w:rsid w:val="000A1CF3"/>
    <w:rsid w:val="000A1F8F"/>
    <w:rsid w:val="000A2976"/>
    <w:rsid w:val="000A32F9"/>
    <w:rsid w:val="000A3317"/>
    <w:rsid w:val="000A3C2F"/>
    <w:rsid w:val="000A3E5C"/>
    <w:rsid w:val="000A569E"/>
    <w:rsid w:val="000B39D0"/>
    <w:rsid w:val="000B4A3F"/>
    <w:rsid w:val="000B4AA4"/>
    <w:rsid w:val="000B550D"/>
    <w:rsid w:val="000B5937"/>
    <w:rsid w:val="000B607A"/>
    <w:rsid w:val="000B69AB"/>
    <w:rsid w:val="000C031B"/>
    <w:rsid w:val="000C3241"/>
    <w:rsid w:val="000C3D00"/>
    <w:rsid w:val="000C4074"/>
    <w:rsid w:val="000C6124"/>
    <w:rsid w:val="000C648A"/>
    <w:rsid w:val="000C69D7"/>
    <w:rsid w:val="000C6AAD"/>
    <w:rsid w:val="000D3278"/>
    <w:rsid w:val="000D3AA0"/>
    <w:rsid w:val="000D42B3"/>
    <w:rsid w:val="000D4BF8"/>
    <w:rsid w:val="000D4DAB"/>
    <w:rsid w:val="000D5505"/>
    <w:rsid w:val="000D5DDD"/>
    <w:rsid w:val="000D5FA3"/>
    <w:rsid w:val="000D6EE0"/>
    <w:rsid w:val="000D70DD"/>
    <w:rsid w:val="000D74C5"/>
    <w:rsid w:val="000E200A"/>
    <w:rsid w:val="000E24C7"/>
    <w:rsid w:val="000E3268"/>
    <w:rsid w:val="000E40E4"/>
    <w:rsid w:val="000E4D25"/>
    <w:rsid w:val="000E4EAD"/>
    <w:rsid w:val="000E580B"/>
    <w:rsid w:val="000E6B2D"/>
    <w:rsid w:val="000E6DAB"/>
    <w:rsid w:val="000F0EC8"/>
    <w:rsid w:val="000F1FDF"/>
    <w:rsid w:val="000F27E1"/>
    <w:rsid w:val="000F2CBD"/>
    <w:rsid w:val="000F304B"/>
    <w:rsid w:val="000F449E"/>
    <w:rsid w:val="000F44F1"/>
    <w:rsid w:val="000F4FF3"/>
    <w:rsid w:val="000F5905"/>
    <w:rsid w:val="000F63E0"/>
    <w:rsid w:val="000F6671"/>
    <w:rsid w:val="000F6DBE"/>
    <w:rsid w:val="0010003E"/>
    <w:rsid w:val="001004B8"/>
    <w:rsid w:val="0010098E"/>
    <w:rsid w:val="00100BA9"/>
    <w:rsid w:val="00101009"/>
    <w:rsid w:val="001035BD"/>
    <w:rsid w:val="00104D4B"/>
    <w:rsid w:val="00104F35"/>
    <w:rsid w:val="001062B8"/>
    <w:rsid w:val="001115AB"/>
    <w:rsid w:val="001117A9"/>
    <w:rsid w:val="00114772"/>
    <w:rsid w:val="00114FB6"/>
    <w:rsid w:val="001150B5"/>
    <w:rsid w:val="00115FA6"/>
    <w:rsid w:val="00116CA8"/>
    <w:rsid w:val="0012074B"/>
    <w:rsid w:val="00122723"/>
    <w:rsid w:val="00125B5F"/>
    <w:rsid w:val="00125D4A"/>
    <w:rsid w:val="0012734E"/>
    <w:rsid w:val="00131AE3"/>
    <w:rsid w:val="00131C2A"/>
    <w:rsid w:val="00132176"/>
    <w:rsid w:val="00132D01"/>
    <w:rsid w:val="0013330E"/>
    <w:rsid w:val="00133E0F"/>
    <w:rsid w:val="001344CE"/>
    <w:rsid w:val="00135220"/>
    <w:rsid w:val="00135324"/>
    <w:rsid w:val="00136583"/>
    <w:rsid w:val="001377BB"/>
    <w:rsid w:val="00140663"/>
    <w:rsid w:val="00140BF3"/>
    <w:rsid w:val="00141B0D"/>
    <w:rsid w:val="00142D31"/>
    <w:rsid w:val="001441ED"/>
    <w:rsid w:val="0014556D"/>
    <w:rsid w:val="0015052C"/>
    <w:rsid w:val="001509FF"/>
    <w:rsid w:val="00151EBF"/>
    <w:rsid w:val="00152223"/>
    <w:rsid w:val="001526FB"/>
    <w:rsid w:val="001532BC"/>
    <w:rsid w:val="001536FB"/>
    <w:rsid w:val="00154F18"/>
    <w:rsid w:val="001560FA"/>
    <w:rsid w:val="00156C5B"/>
    <w:rsid w:val="00156E67"/>
    <w:rsid w:val="00156F60"/>
    <w:rsid w:val="00156F75"/>
    <w:rsid w:val="00157EC2"/>
    <w:rsid w:val="00160422"/>
    <w:rsid w:val="0016252C"/>
    <w:rsid w:val="00162EBA"/>
    <w:rsid w:val="00162FA7"/>
    <w:rsid w:val="001645E1"/>
    <w:rsid w:val="001657D6"/>
    <w:rsid w:val="001730CA"/>
    <w:rsid w:val="00173821"/>
    <w:rsid w:val="0017536F"/>
    <w:rsid w:val="00175501"/>
    <w:rsid w:val="00175952"/>
    <w:rsid w:val="00176B59"/>
    <w:rsid w:val="00176CAB"/>
    <w:rsid w:val="00180002"/>
    <w:rsid w:val="001801D3"/>
    <w:rsid w:val="001813D6"/>
    <w:rsid w:val="00183764"/>
    <w:rsid w:val="00183973"/>
    <w:rsid w:val="00184615"/>
    <w:rsid w:val="00184D8C"/>
    <w:rsid w:val="001850FB"/>
    <w:rsid w:val="00185147"/>
    <w:rsid w:val="00185317"/>
    <w:rsid w:val="00185F42"/>
    <w:rsid w:val="001860DB"/>
    <w:rsid w:val="0018613A"/>
    <w:rsid w:val="00187149"/>
    <w:rsid w:val="0018748C"/>
    <w:rsid w:val="00190A46"/>
    <w:rsid w:val="00190CF9"/>
    <w:rsid w:val="00192444"/>
    <w:rsid w:val="00193BD4"/>
    <w:rsid w:val="001948A7"/>
    <w:rsid w:val="00195AEC"/>
    <w:rsid w:val="00195E56"/>
    <w:rsid w:val="001964D9"/>
    <w:rsid w:val="00197775"/>
    <w:rsid w:val="001A00AE"/>
    <w:rsid w:val="001A02BE"/>
    <w:rsid w:val="001A1EEE"/>
    <w:rsid w:val="001A2998"/>
    <w:rsid w:val="001A39F5"/>
    <w:rsid w:val="001A45A3"/>
    <w:rsid w:val="001A488E"/>
    <w:rsid w:val="001A4CE2"/>
    <w:rsid w:val="001A4E79"/>
    <w:rsid w:val="001A58D6"/>
    <w:rsid w:val="001A5EE0"/>
    <w:rsid w:val="001A6A4E"/>
    <w:rsid w:val="001B0FE7"/>
    <w:rsid w:val="001B352B"/>
    <w:rsid w:val="001B359E"/>
    <w:rsid w:val="001B3B8F"/>
    <w:rsid w:val="001B4896"/>
    <w:rsid w:val="001B4F6A"/>
    <w:rsid w:val="001B6157"/>
    <w:rsid w:val="001B70B8"/>
    <w:rsid w:val="001C04EE"/>
    <w:rsid w:val="001C069C"/>
    <w:rsid w:val="001C44E3"/>
    <w:rsid w:val="001C4E4F"/>
    <w:rsid w:val="001C5BD8"/>
    <w:rsid w:val="001C6E0C"/>
    <w:rsid w:val="001D0C87"/>
    <w:rsid w:val="001D1C8F"/>
    <w:rsid w:val="001D2E31"/>
    <w:rsid w:val="001D2F1B"/>
    <w:rsid w:val="001D3D52"/>
    <w:rsid w:val="001D40FF"/>
    <w:rsid w:val="001D5B6E"/>
    <w:rsid w:val="001D6BA9"/>
    <w:rsid w:val="001D6FF3"/>
    <w:rsid w:val="001D7146"/>
    <w:rsid w:val="001D7CBB"/>
    <w:rsid w:val="001E00FC"/>
    <w:rsid w:val="001E131E"/>
    <w:rsid w:val="001E2A4B"/>
    <w:rsid w:val="001E2B38"/>
    <w:rsid w:val="001E4899"/>
    <w:rsid w:val="001E5020"/>
    <w:rsid w:val="001E553E"/>
    <w:rsid w:val="001E590C"/>
    <w:rsid w:val="001E6E1C"/>
    <w:rsid w:val="001F0185"/>
    <w:rsid w:val="001F0DBE"/>
    <w:rsid w:val="001F2183"/>
    <w:rsid w:val="001F3271"/>
    <w:rsid w:val="001F4116"/>
    <w:rsid w:val="001F43F9"/>
    <w:rsid w:val="001F6D44"/>
    <w:rsid w:val="001F714D"/>
    <w:rsid w:val="001F7579"/>
    <w:rsid w:val="001F7B03"/>
    <w:rsid w:val="002002B0"/>
    <w:rsid w:val="00201632"/>
    <w:rsid w:val="00201F1C"/>
    <w:rsid w:val="00202362"/>
    <w:rsid w:val="002041D9"/>
    <w:rsid w:val="00204887"/>
    <w:rsid w:val="00204948"/>
    <w:rsid w:val="002054AA"/>
    <w:rsid w:val="0020768E"/>
    <w:rsid w:val="0021066D"/>
    <w:rsid w:val="002122C1"/>
    <w:rsid w:val="00212E2A"/>
    <w:rsid w:val="00213DE6"/>
    <w:rsid w:val="002169A4"/>
    <w:rsid w:val="00216B0D"/>
    <w:rsid w:val="00216E39"/>
    <w:rsid w:val="0021796F"/>
    <w:rsid w:val="00221A04"/>
    <w:rsid w:val="00222B6C"/>
    <w:rsid w:val="00222D5C"/>
    <w:rsid w:val="002230B9"/>
    <w:rsid w:val="00223F5F"/>
    <w:rsid w:val="00224370"/>
    <w:rsid w:val="00224AA8"/>
    <w:rsid w:val="002254FF"/>
    <w:rsid w:val="002256E6"/>
    <w:rsid w:val="00230831"/>
    <w:rsid w:val="00231863"/>
    <w:rsid w:val="00231B26"/>
    <w:rsid w:val="0023235B"/>
    <w:rsid w:val="0023241E"/>
    <w:rsid w:val="00232454"/>
    <w:rsid w:val="0023383E"/>
    <w:rsid w:val="00233AC2"/>
    <w:rsid w:val="0023524B"/>
    <w:rsid w:val="00235C81"/>
    <w:rsid w:val="002368BD"/>
    <w:rsid w:val="00236C28"/>
    <w:rsid w:val="00237FC1"/>
    <w:rsid w:val="00240A65"/>
    <w:rsid w:val="00240D83"/>
    <w:rsid w:val="00241317"/>
    <w:rsid w:val="00241AFC"/>
    <w:rsid w:val="002429C7"/>
    <w:rsid w:val="00247D80"/>
    <w:rsid w:val="00250EC7"/>
    <w:rsid w:val="0025263A"/>
    <w:rsid w:val="002529F8"/>
    <w:rsid w:val="002534DD"/>
    <w:rsid w:val="00254616"/>
    <w:rsid w:val="00255077"/>
    <w:rsid w:val="00255463"/>
    <w:rsid w:val="00257E07"/>
    <w:rsid w:val="00261DD2"/>
    <w:rsid w:val="0026226A"/>
    <w:rsid w:val="002624BA"/>
    <w:rsid w:val="002625E3"/>
    <w:rsid w:val="00262870"/>
    <w:rsid w:val="00262A9E"/>
    <w:rsid w:val="00264098"/>
    <w:rsid w:val="00264131"/>
    <w:rsid w:val="002642FF"/>
    <w:rsid w:val="00266025"/>
    <w:rsid w:val="00266F12"/>
    <w:rsid w:val="002673EF"/>
    <w:rsid w:val="00270EE8"/>
    <w:rsid w:val="002724A9"/>
    <w:rsid w:val="00273E84"/>
    <w:rsid w:val="00274C74"/>
    <w:rsid w:val="00274F2F"/>
    <w:rsid w:val="0027649A"/>
    <w:rsid w:val="0027676E"/>
    <w:rsid w:val="00276F0C"/>
    <w:rsid w:val="002775D0"/>
    <w:rsid w:val="00281F1D"/>
    <w:rsid w:val="00282E5B"/>
    <w:rsid w:val="002834FC"/>
    <w:rsid w:val="00283E78"/>
    <w:rsid w:val="00283F0F"/>
    <w:rsid w:val="002851C0"/>
    <w:rsid w:val="002900BC"/>
    <w:rsid w:val="002921F3"/>
    <w:rsid w:val="0029325B"/>
    <w:rsid w:val="002938F8"/>
    <w:rsid w:val="002946AB"/>
    <w:rsid w:val="00294984"/>
    <w:rsid w:val="00294D70"/>
    <w:rsid w:val="002950A0"/>
    <w:rsid w:val="00296CE9"/>
    <w:rsid w:val="00296DC6"/>
    <w:rsid w:val="002A0B15"/>
    <w:rsid w:val="002A113E"/>
    <w:rsid w:val="002A1EE5"/>
    <w:rsid w:val="002A226D"/>
    <w:rsid w:val="002A2B9D"/>
    <w:rsid w:val="002A4211"/>
    <w:rsid w:val="002A45BA"/>
    <w:rsid w:val="002A4672"/>
    <w:rsid w:val="002A5417"/>
    <w:rsid w:val="002A54D4"/>
    <w:rsid w:val="002A6188"/>
    <w:rsid w:val="002A724D"/>
    <w:rsid w:val="002A75EF"/>
    <w:rsid w:val="002A783E"/>
    <w:rsid w:val="002B0B1F"/>
    <w:rsid w:val="002B0EAC"/>
    <w:rsid w:val="002B19F6"/>
    <w:rsid w:val="002B1CFA"/>
    <w:rsid w:val="002B219B"/>
    <w:rsid w:val="002B2686"/>
    <w:rsid w:val="002B26A4"/>
    <w:rsid w:val="002B2C2E"/>
    <w:rsid w:val="002B3401"/>
    <w:rsid w:val="002B5CE4"/>
    <w:rsid w:val="002B6A70"/>
    <w:rsid w:val="002B6D61"/>
    <w:rsid w:val="002B7BC4"/>
    <w:rsid w:val="002C043B"/>
    <w:rsid w:val="002C07C7"/>
    <w:rsid w:val="002C2791"/>
    <w:rsid w:val="002C3CCD"/>
    <w:rsid w:val="002C4253"/>
    <w:rsid w:val="002C49B7"/>
    <w:rsid w:val="002C5FD6"/>
    <w:rsid w:val="002C6472"/>
    <w:rsid w:val="002C6873"/>
    <w:rsid w:val="002C7DF2"/>
    <w:rsid w:val="002D03EE"/>
    <w:rsid w:val="002D124D"/>
    <w:rsid w:val="002D1437"/>
    <w:rsid w:val="002D2F27"/>
    <w:rsid w:val="002D425A"/>
    <w:rsid w:val="002D5887"/>
    <w:rsid w:val="002D5DB0"/>
    <w:rsid w:val="002D6B2B"/>
    <w:rsid w:val="002D707E"/>
    <w:rsid w:val="002E0272"/>
    <w:rsid w:val="002E08E0"/>
    <w:rsid w:val="002E0CAB"/>
    <w:rsid w:val="002E16C7"/>
    <w:rsid w:val="002E1A7B"/>
    <w:rsid w:val="002E2952"/>
    <w:rsid w:val="002E2BDF"/>
    <w:rsid w:val="002E3ACA"/>
    <w:rsid w:val="002E40CB"/>
    <w:rsid w:val="002E472D"/>
    <w:rsid w:val="002E5063"/>
    <w:rsid w:val="002E61E3"/>
    <w:rsid w:val="002E7A09"/>
    <w:rsid w:val="002E7D40"/>
    <w:rsid w:val="002F0013"/>
    <w:rsid w:val="002F02B5"/>
    <w:rsid w:val="002F0527"/>
    <w:rsid w:val="002F0E78"/>
    <w:rsid w:val="002F15F5"/>
    <w:rsid w:val="002F1BFB"/>
    <w:rsid w:val="002F2136"/>
    <w:rsid w:val="002F2DD5"/>
    <w:rsid w:val="002F360C"/>
    <w:rsid w:val="002F3DC6"/>
    <w:rsid w:val="002F414F"/>
    <w:rsid w:val="002F4165"/>
    <w:rsid w:val="002F4190"/>
    <w:rsid w:val="002F471A"/>
    <w:rsid w:val="002F7A08"/>
    <w:rsid w:val="003003C4"/>
    <w:rsid w:val="00300447"/>
    <w:rsid w:val="00301ECD"/>
    <w:rsid w:val="0030376A"/>
    <w:rsid w:val="00304863"/>
    <w:rsid w:val="00304D62"/>
    <w:rsid w:val="00305C6A"/>
    <w:rsid w:val="003063BE"/>
    <w:rsid w:val="003068CD"/>
    <w:rsid w:val="00307692"/>
    <w:rsid w:val="003076CD"/>
    <w:rsid w:val="00307975"/>
    <w:rsid w:val="00310B8A"/>
    <w:rsid w:val="00311A94"/>
    <w:rsid w:val="00311AED"/>
    <w:rsid w:val="00312245"/>
    <w:rsid w:val="003127A9"/>
    <w:rsid w:val="00313D58"/>
    <w:rsid w:val="00314151"/>
    <w:rsid w:val="003147B1"/>
    <w:rsid w:val="00315652"/>
    <w:rsid w:val="00315FAE"/>
    <w:rsid w:val="0031699D"/>
    <w:rsid w:val="00316CCB"/>
    <w:rsid w:val="00317325"/>
    <w:rsid w:val="0031745B"/>
    <w:rsid w:val="00317633"/>
    <w:rsid w:val="00317C12"/>
    <w:rsid w:val="00317E36"/>
    <w:rsid w:val="0032081E"/>
    <w:rsid w:val="00320848"/>
    <w:rsid w:val="00320E7A"/>
    <w:rsid w:val="0032278D"/>
    <w:rsid w:val="00324640"/>
    <w:rsid w:val="0032560C"/>
    <w:rsid w:val="00325FE4"/>
    <w:rsid w:val="00326975"/>
    <w:rsid w:val="00326F0E"/>
    <w:rsid w:val="003273DD"/>
    <w:rsid w:val="00327748"/>
    <w:rsid w:val="00327885"/>
    <w:rsid w:val="00330685"/>
    <w:rsid w:val="003317F7"/>
    <w:rsid w:val="003321A0"/>
    <w:rsid w:val="00332809"/>
    <w:rsid w:val="003347BD"/>
    <w:rsid w:val="00334D0B"/>
    <w:rsid w:val="00334F7C"/>
    <w:rsid w:val="00335376"/>
    <w:rsid w:val="003359FB"/>
    <w:rsid w:val="00335FF5"/>
    <w:rsid w:val="00337CBE"/>
    <w:rsid w:val="00337F36"/>
    <w:rsid w:val="00340AC8"/>
    <w:rsid w:val="003444B6"/>
    <w:rsid w:val="00345062"/>
    <w:rsid w:val="00347658"/>
    <w:rsid w:val="00347A7F"/>
    <w:rsid w:val="00347BF5"/>
    <w:rsid w:val="00347C55"/>
    <w:rsid w:val="00350010"/>
    <w:rsid w:val="00350861"/>
    <w:rsid w:val="0035101B"/>
    <w:rsid w:val="00351A37"/>
    <w:rsid w:val="00352B80"/>
    <w:rsid w:val="00354405"/>
    <w:rsid w:val="00356217"/>
    <w:rsid w:val="00356632"/>
    <w:rsid w:val="00360546"/>
    <w:rsid w:val="0036323D"/>
    <w:rsid w:val="00363857"/>
    <w:rsid w:val="00363F5D"/>
    <w:rsid w:val="00363F92"/>
    <w:rsid w:val="0036423D"/>
    <w:rsid w:val="00364A6B"/>
    <w:rsid w:val="00364ADF"/>
    <w:rsid w:val="00364D43"/>
    <w:rsid w:val="0036578B"/>
    <w:rsid w:val="00366998"/>
    <w:rsid w:val="003675FB"/>
    <w:rsid w:val="00367938"/>
    <w:rsid w:val="00370EC7"/>
    <w:rsid w:val="003712C4"/>
    <w:rsid w:val="0037147B"/>
    <w:rsid w:val="00371A8C"/>
    <w:rsid w:val="0037227E"/>
    <w:rsid w:val="003727A3"/>
    <w:rsid w:val="00372CEE"/>
    <w:rsid w:val="00373164"/>
    <w:rsid w:val="0037385A"/>
    <w:rsid w:val="0037542A"/>
    <w:rsid w:val="00375530"/>
    <w:rsid w:val="00376920"/>
    <w:rsid w:val="00376F26"/>
    <w:rsid w:val="00380B51"/>
    <w:rsid w:val="0038142D"/>
    <w:rsid w:val="00381F38"/>
    <w:rsid w:val="0038248E"/>
    <w:rsid w:val="0038432C"/>
    <w:rsid w:val="003845B0"/>
    <w:rsid w:val="00384E11"/>
    <w:rsid w:val="00385194"/>
    <w:rsid w:val="0038712E"/>
    <w:rsid w:val="003874D9"/>
    <w:rsid w:val="003A129E"/>
    <w:rsid w:val="003A2539"/>
    <w:rsid w:val="003A2766"/>
    <w:rsid w:val="003A3831"/>
    <w:rsid w:val="003A3864"/>
    <w:rsid w:val="003A40B8"/>
    <w:rsid w:val="003A65DC"/>
    <w:rsid w:val="003A6960"/>
    <w:rsid w:val="003B2E88"/>
    <w:rsid w:val="003B3A97"/>
    <w:rsid w:val="003B5121"/>
    <w:rsid w:val="003B595A"/>
    <w:rsid w:val="003B6271"/>
    <w:rsid w:val="003C0AD3"/>
    <w:rsid w:val="003C2E06"/>
    <w:rsid w:val="003C3989"/>
    <w:rsid w:val="003C5066"/>
    <w:rsid w:val="003C7DBA"/>
    <w:rsid w:val="003D0DBE"/>
    <w:rsid w:val="003D2D40"/>
    <w:rsid w:val="003D3561"/>
    <w:rsid w:val="003D3B98"/>
    <w:rsid w:val="003D53F4"/>
    <w:rsid w:val="003D6B4E"/>
    <w:rsid w:val="003D7889"/>
    <w:rsid w:val="003D7C87"/>
    <w:rsid w:val="003E038B"/>
    <w:rsid w:val="003E0730"/>
    <w:rsid w:val="003E0D43"/>
    <w:rsid w:val="003E2B5B"/>
    <w:rsid w:val="003E2DFD"/>
    <w:rsid w:val="003E3D9A"/>
    <w:rsid w:val="003E42C2"/>
    <w:rsid w:val="003E4812"/>
    <w:rsid w:val="003E56C8"/>
    <w:rsid w:val="003E6CF4"/>
    <w:rsid w:val="003E7096"/>
    <w:rsid w:val="003E7787"/>
    <w:rsid w:val="003E7B8D"/>
    <w:rsid w:val="003F00A9"/>
    <w:rsid w:val="003F0D57"/>
    <w:rsid w:val="003F4221"/>
    <w:rsid w:val="003F5F46"/>
    <w:rsid w:val="003F7747"/>
    <w:rsid w:val="00400632"/>
    <w:rsid w:val="00400FDE"/>
    <w:rsid w:val="00401753"/>
    <w:rsid w:val="00404ACD"/>
    <w:rsid w:val="004058E3"/>
    <w:rsid w:val="00405E5C"/>
    <w:rsid w:val="00406723"/>
    <w:rsid w:val="00406CEB"/>
    <w:rsid w:val="004072AE"/>
    <w:rsid w:val="00411896"/>
    <w:rsid w:val="00412B2A"/>
    <w:rsid w:val="00413500"/>
    <w:rsid w:val="004153EC"/>
    <w:rsid w:val="004153FA"/>
    <w:rsid w:val="00416A29"/>
    <w:rsid w:val="00417684"/>
    <w:rsid w:val="00421626"/>
    <w:rsid w:val="00422644"/>
    <w:rsid w:val="00423FE3"/>
    <w:rsid w:val="00425A5C"/>
    <w:rsid w:val="00425EE7"/>
    <w:rsid w:val="00426890"/>
    <w:rsid w:val="0042699E"/>
    <w:rsid w:val="00426C18"/>
    <w:rsid w:val="0043014A"/>
    <w:rsid w:val="0043151D"/>
    <w:rsid w:val="00432AF4"/>
    <w:rsid w:val="004340AA"/>
    <w:rsid w:val="00434639"/>
    <w:rsid w:val="00436E76"/>
    <w:rsid w:val="004374D4"/>
    <w:rsid w:val="00441245"/>
    <w:rsid w:val="00441975"/>
    <w:rsid w:val="00443177"/>
    <w:rsid w:val="00445499"/>
    <w:rsid w:val="00445651"/>
    <w:rsid w:val="00446133"/>
    <w:rsid w:val="00446AF9"/>
    <w:rsid w:val="004501FF"/>
    <w:rsid w:val="00450FEC"/>
    <w:rsid w:val="0045117B"/>
    <w:rsid w:val="004529F1"/>
    <w:rsid w:val="00453067"/>
    <w:rsid w:val="00453889"/>
    <w:rsid w:val="00454961"/>
    <w:rsid w:val="00455BCE"/>
    <w:rsid w:val="0046204A"/>
    <w:rsid w:val="004621E6"/>
    <w:rsid w:val="00463069"/>
    <w:rsid w:val="004636BA"/>
    <w:rsid w:val="00464F31"/>
    <w:rsid w:val="004657E0"/>
    <w:rsid w:val="00465B41"/>
    <w:rsid w:val="004667A3"/>
    <w:rsid w:val="004669A3"/>
    <w:rsid w:val="004709E1"/>
    <w:rsid w:val="00470BC3"/>
    <w:rsid w:val="00471691"/>
    <w:rsid w:val="0047195B"/>
    <w:rsid w:val="00472B8F"/>
    <w:rsid w:val="00472EA7"/>
    <w:rsid w:val="00472FC1"/>
    <w:rsid w:val="0047505C"/>
    <w:rsid w:val="00475207"/>
    <w:rsid w:val="0047611D"/>
    <w:rsid w:val="00476771"/>
    <w:rsid w:val="00477641"/>
    <w:rsid w:val="004779DF"/>
    <w:rsid w:val="00482B27"/>
    <w:rsid w:val="0048387E"/>
    <w:rsid w:val="00485140"/>
    <w:rsid w:val="004859F4"/>
    <w:rsid w:val="00486DCF"/>
    <w:rsid w:val="00487063"/>
    <w:rsid w:val="004870E8"/>
    <w:rsid w:val="0048733A"/>
    <w:rsid w:val="00487544"/>
    <w:rsid w:val="0048757B"/>
    <w:rsid w:val="004878AD"/>
    <w:rsid w:val="00487DAE"/>
    <w:rsid w:val="00490971"/>
    <w:rsid w:val="004918B7"/>
    <w:rsid w:val="00492571"/>
    <w:rsid w:val="004925FC"/>
    <w:rsid w:val="00493600"/>
    <w:rsid w:val="00493896"/>
    <w:rsid w:val="00496D6A"/>
    <w:rsid w:val="004977DA"/>
    <w:rsid w:val="00497962"/>
    <w:rsid w:val="004A4213"/>
    <w:rsid w:val="004A44CC"/>
    <w:rsid w:val="004A4F15"/>
    <w:rsid w:val="004A523F"/>
    <w:rsid w:val="004A58AE"/>
    <w:rsid w:val="004A5F42"/>
    <w:rsid w:val="004A6220"/>
    <w:rsid w:val="004A6A53"/>
    <w:rsid w:val="004B0490"/>
    <w:rsid w:val="004B0D93"/>
    <w:rsid w:val="004B1D08"/>
    <w:rsid w:val="004B25E1"/>
    <w:rsid w:val="004B4044"/>
    <w:rsid w:val="004B4C2A"/>
    <w:rsid w:val="004B51F8"/>
    <w:rsid w:val="004B6234"/>
    <w:rsid w:val="004C0FD0"/>
    <w:rsid w:val="004C2339"/>
    <w:rsid w:val="004C306A"/>
    <w:rsid w:val="004C7AB0"/>
    <w:rsid w:val="004C7EAC"/>
    <w:rsid w:val="004D2D1E"/>
    <w:rsid w:val="004D315C"/>
    <w:rsid w:val="004D5596"/>
    <w:rsid w:val="004D6924"/>
    <w:rsid w:val="004D6E67"/>
    <w:rsid w:val="004D728B"/>
    <w:rsid w:val="004D7934"/>
    <w:rsid w:val="004D7FBF"/>
    <w:rsid w:val="004E15C3"/>
    <w:rsid w:val="004E1DAE"/>
    <w:rsid w:val="004E22C5"/>
    <w:rsid w:val="004E2529"/>
    <w:rsid w:val="004E37E3"/>
    <w:rsid w:val="004E3B00"/>
    <w:rsid w:val="004E4C25"/>
    <w:rsid w:val="004E4E61"/>
    <w:rsid w:val="004E5307"/>
    <w:rsid w:val="004F14E5"/>
    <w:rsid w:val="004F192A"/>
    <w:rsid w:val="004F34B9"/>
    <w:rsid w:val="004F42ED"/>
    <w:rsid w:val="004F47F4"/>
    <w:rsid w:val="004F4958"/>
    <w:rsid w:val="004F548F"/>
    <w:rsid w:val="004F61F0"/>
    <w:rsid w:val="004F6A63"/>
    <w:rsid w:val="004F6F2C"/>
    <w:rsid w:val="004F7205"/>
    <w:rsid w:val="004F7EF4"/>
    <w:rsid w:val="0050029D"/>
    <w:rsid w:val="0050063C"/>
    <w:rsid w:val="00500719"/>
    <w:rsid w:val="00500893"/>
    <w:rsid w:val="00500DB6"/>
    <w:rsid w:val="00501A40"/>
    <w:rsid w:val="0050223B"/>
    <w:rsid w:val="0050228C"/>
    <w:rsid w:val="00504348"/>
    <w:rsid w:val="005047E3"/>
    <w:rsid w:val="00504A83"/>
    <w:rsid w:val="005051C7"/>
    <w:rsid w:val="005069D9"/>
    <w:rsid w:val="005079F3"/>
    <w:rsid w:val="00507C1C"/>
    <w:rsid w:val="00507D70"/>
    <w:rsid w:val="00510509"/>
    <w:rsid w:val="00512032"/>
    <w:rsid w:val="005120AC"/>
    <w:rsid w:val="00514E1D"/>
    <w:rsid w:val="005152E6"/>
    <w:rsid w:val="00515966"/>
    <w:rsid w:val="00516617"/>
    <w:rsid w:val="0052058B"/>
    <w:rsid w:val="00520AC8"/>
    <w:rsid w:val="005214B8"/>
    <w:rsid w:val="00521A39"/>
    <w:rsid w:val="005220B3"/>
    <w:rsid w:val="005220D9"/>
    <w:rsid w:val="00522257"/>
    <w:rsid w:val="005222D9"/>
    <w:rsid w:val="00522B34"/>
    <w:rsid w:val="00522D39"/>
    <w:rsid w:val="00522EFF"/>
    <w:rsid w:val="005230CF"/>
    <w:rsid w:val="00523B39"/>
    <w:rsid w:val="0052578A"/>
    <w:rsid w:val="005257A9"/>
    <w:rsid w:val="00525B99"/>
    <w:rsid w:val="00526F47"/>
    <w:rsid w:val="005277FB"/>
    <w:rsid w:val="00527DA1"/>
    <w:rsid w:val="005307B6"/>
    <w:rsid w:val="005308E6"/>
    <w:rsid w:val="0053092B"/>
    <w:rsid w:val="00531E6C"/>
    <w:rsid w:val="0053375E"/>
    <w:rsid w:val="00533B45"/>
    <w:rsid w:val="00535BC7"/>
    <w:rsid w:val="005368E3"/>
    <w:rsid w:val="00536C63"/>
    <w:rsid w:val="0053780F"/>
    <w:rsid w:val="005406A6"/>
    <w:rsid w:val="00541FC4"/>
    <w:rsid w:val="0054328F"/>
    <w:rsid w:val="005437F2"/>
    <w:rsid w:val="005452F9"/>
    <w:rsid w:val="005458E4"/>
    <w:rsid w:val="005459AD"/>
    <w:rsid w:val="00545C41"/>
    <w:rsid w:val="005460D5"/>
    <w:rsid w:val="00547201"/>
    <w:rsid w:val="005473BD"/>
    <w:rsid w:val="00550BD6"/>
    <w:rsid w:val="005510D5"/>
    <w:rsid w:val="00552A23"/>
    <w:rsid w:val="00552D7E"/>
    <w:rsid w:val="00554496"/>
    <w:rsid w:val="0055774A"/>
    <w:rsid w:val="005608F5"/>
    <w:rsid w:val="00560931"/>
    <w:rsid w:val="00560A00"/>
    <w:rsid w:val="00560B0B"/>
    <w:rsid w:val="00560F43"/>
    <w:rsid w:val="005610C4"/>
    <w:rsid w:val="005619C8"/>
    <w:rsid w:val="00561C8C"/>
    <w:rsid w:val="005624C8"/>
    <w:rsid w:val="0056479B"/>
    <w:rsid w:val="00564991"/>
    <w:rsid w:val="00566EB7"/>
    <w:rsid w:val="00567654"/>
    <w:rsid w:val="0057030B"/>
    <w:rsid w:val="005704F0"/>
    <w:rsid w:val="00571143"/>
    <w:rsid w:val="00571728"/>
    <w:rsid w:val="00572138"/>
    <w:rsid w:val="00572BE7"/>
    <w:rsid w:val="00573E32"/>
    <w:rsid w:val="00574A1E"/>
    <w:rsid w:val="005751EA"/>
    <w:rsid w:val="00575CCB"/>
    <w:rsid w:val="00576355"/>
    <w:rsid w:val="005767DE"/>
    <w:rsid w:val="00577E9B"/>
    <w:rsid w:val="00577F11"/>
    <w:rsid w:val="00580B36"/>
    <w:rsid w:val="0058271E"/>
    <w:rsid w:val="005827D6"/>
    <w:rsid w:val="00582A5B"/>
    <w:rsid w:val="005830FF"/>
    <w:rsid w:val="0058332A"/>
    <w:rsid w:val="0058365D"/>
    <w:rsid w:val="00583D37"/>
    <w:rsid w:val="005842B0"/>
    <w:rsid w:val="005853A3"/>
    <w:rsid w:val="0058656A"/>
    <w:rsid w:val="00590309"/>
    <w:rsid w:val="00593140"/>
    <w:rsid w:val="00594C96"/>
    <w:rsid w:val="00595195"/>
    <w:rsid w:val="005952D2"/>
    <w:rsid w:val="005964F8"/>
    <w:rsid w:val="005A1039"/>
    <w:rsid w:val="005A1892"/>
    <w:rsid w:val="005A2499"/>
    <w:rsid w:val="005A3107"/>
    <w:rsid w:val="005A36B8"/>
    <w:rsid w:val="005A3AE0"/>
    <w:rsid w:val="005A5BFA"/>
    <w:rsid w:val="005A627F"/>
    <w:rsid w:val="005B0992"/>
    <w:rsid w:val="005B09FA"/>
    <w:rsid w:val="005B23DB"/>
    <w:rsid w:val="005B28A2"/>
    <w:rsid w:val="005B33D7"/>
    <w:rsid w:val="005B367B"/>
    <w:rsid w:val="005B3B5D"/>
    <w:rsid w:val="005B59D4"/>
    <w:rsid w:val="005B69F3"/>
    <w:rsid w:val="005B7105"/>
    <w:rsid w:val="005C0C04"/>
    <w:rsid w:val="005C0C74"/>
    <w:rsid w:val="005C2F7A"/>
    <w:rsid w:val="005C3114"/>
    <w:rsid w:val="005C4DC6"/>
    <w:rsid w:val="005C565F"/>
    <w:rsid w:val="005C6437"/>
    <w:rsid w:val="005C7402"/>
    <w:rsid w:val="005C77D5"/>
    <w:rsid w:val="005C78F0"/>
    <w:rsid w:val="005C7AF4"/>
    <w:rsid w:val="005D0483"/>
    <w:rsid w:val="005D0A3F"/>
    <w:rsid w:val="005D0A81"/>
    <w:rsid w:val="005D0BD4"/>
    <w:rsid w:val="005D1953"/>
    <w:rsid w:val="005D209B"/>
    <w:rsid w:val="005D2954"/>
    <w:rsid w:val="005D50A5"/>
    <w:rsid w:val="005D51EE"/>
    <w:rsid w:val="005D5B34"/>
    <w:rsid w:val="005D5D64"/>
    <w:rsid w:val="005D5F9C"/>
    <w:rsid w:val="005D6CBF"/>
    <w:rsid w:val="005E0DF8"/>
    <w:rsid w:val="005E1B98"/>
    <w:rsid w:val="005E3981"/>
    <w:rsid w:val="005E5083"/>
    <w:rsid w:val="005E5645"/>
    <w:rsid w:val="005E6A7B"/>
    <w:rsid w:val="005E7F9D"/>
    <w:rsid w:val="005F0696"/>
    <w:rsid w:val="005F06B8"/>
    <w:rsid w:val="005F09B7"/>
    <w:rsid w:val="005F15A7"/>
    <w:rsid w:val="005F209C"/>
    <w:rsid w:val="005F2193"/>
    <w:rsid w:val="005F26AB"/>
    <w:rsid w:val="005F287D"/>
    <w:rsid w:val="005F2CC6"/>
    <w:rsid w:val="005F49B5"/>
    <w:rsid w:val="005F5ED9"/>
    <w:rsid w:val="005F6343"/>
    <w:rsid w:val="00600100"/>
    <w:rsid w:val="006003F7"/>
    <w:rsid w:val="00602022"/>
    <w:rsid w:val="00602EBE"/>
    <w:rsid w:val="00602F50"/>
    <w:rsid w:val="006073A6"/>
    <w:rsid w:val="006074EA"/>
    <w:rsid w:val="00607957"/>
    <w:rsid w:val="0061010C"/>
    <w:rsid w:val="00610839"/>
    <w:rsid w:val="00611FD2"/>
    <w:rsid w:val="00612784"/>
    <w:rsid w:val="006127EF"/>
    <w:rsid w:val="00613D6B"/>
    <w:rsid w:val="006141DC"/>
    <w:rsid w:val="00614208"/>
    <w:rsid w:val="006152BB"/>
    <w:rsid w:val="00615E16"/>
    <w:rsid w:val="00616C79"/>
    <w:rsid w:val="00617459"/>
    <w:rsid w:val="00620EF6"/>
    <w:rsid w:val="0062241C"/>
    <w:rsid w:val="0062317A"/>
    <w:rsid w:val="0062484C"/>
    <w:rsid w:val="0062497A"/>
    <w:rsid w:val="00624E93"/>
    <w:rsid w:val="006267B2"/>
    <w:rsid w:val="00631C64"/>
    <w:rsid w:val="00633A68"/>
    <w:rsid w:val="0063594D"/>
    <w:rsid w:val="00641CBA"/>
    <w:rsid w:val="00642EDB"/>
    <w:rsid w:val="0064305E"/>
    <w:rsid w:val="00644791"/>
    <w:rsid w:val="0064573A"/>
    <w:rsid w:val="006467BA"/>
    <w:rsid w:val="00646891"/>
    <w:rsid w:val="006514F8"/>
    <w:rsid w:val="006519FF"/>
    <w:rsid w:val="00652453"/>
    <w:rsid w:val="006524A2"/>
    <w:rsid w:val="0065506A"/>
    <w:rsid w:val="0065536C"/>
    <w:rsid w:val="006605AE"/>
    <w:rsid w:val="0066098B"/>
    <w:rsid w:val="006615CC"/>
    <w:rsid w:val="006628E9"/>
    <w:rsid w:val="00662D88"/>
    <w:rsid w:val="00662DDB"/>
    <w:rsid w:val="00663452"/>
    <w:rsid w:val="00663DBB"/>
    <w:rsid w:val="006643EF"/>
    <w:rsid w:val="0066457A"/>
    <w:rsid w:val="006652A7"/>
    <w:rsid w:val="00666075"/>
    <w:rsid w:val="0067035B"/>
    <w:rsid w:val="006704E6"/>
    <w:rsid w:val="00671052"/>
    <w:rsid w:val="00671552"/>
    <w:rsid w:val="006719E3"/>
    <w:rsid w:val="00671BD1"/>
    <w:rsid w:val="006720C2"/>
    <w:rsid w:val="0067562B"/>
    <w:rsid w:val="00675C98"/>
    <w:rsid w:val="00676B59"/>
    <w:rsid w:val="00677292"/>
    <w:rsid w:val="006776F6"/>
    <w:rsid w:val="00681543"/>
    <w:rsid w:val="0068187A"/>
    <w:rsid w:val="00682397"/>
    <w:rsid w:val="00682611"/>
    <w:rsid w:val="00682F32"/>
    <w:rsid w:val="0068321F"/>
    <w:rsid w:val="00683462"/>
    <w:rsid w:val="00684AC4"/>
    <w:rsid w:val="00687041"/>
    <w:rsid w:val="00687CB8"/>
    <w:rsid w:val="00690274"/>
    <w:rsid w:val="00691FD1"/>
    <w:rsid w:val="0069337C"/>
    <w:rsid w:val="006935E5"/>
    <w:rsid w:val="00693E19"/>
    <w:rsid w:val="00694D08"/>
    <w:rsid w:val="00696B1B"/>
    <w:rsid w:val="006973E1"/>
    <w:rsid w:val="00697AC2"/>
    <w:rsid w:val="00697E64"/>
    <w:rsid w:val="006A0043"/>
    <w:rsid w:val="006A0CB6"/>
    <w:rsid w:val="006A28D0"/>
    <w:rsid w:val="006A2ABB"/>
    <w:rsid w:val="006A4CDB"/>
    <w:rsid w:val="006A5220"/>
    <w:rsid w:val="006A7283"/>
    <w:rsid w:val="006A72E4"/>
    <w:rsid w:val="006A74A0"/>
    <w:rsid w:val="006A7B98"/>
    <w:rsid w:val="006A7DF9"/>
    <w:rsid w:val="006B0F3A"/>
    <w:rsid w:val="006B1AB9"/>
    <w:rsid w:val="006B2E0D"/>
    <w:rsid w:val="006B3237"/>
    <w:rsid w:val="006B445E"/>
    <w:rsid w:val="006B4518"/>
    <w:rsid w:val="006B52B3"/>
    <w:rsid w:val="006B53D0"/>
    <w:rsid w:val="006B5F06"/>
    <w:rsid w:val="006B617C"/>
    <w:rsid w:val="006B62CA"/>
    <w:rsid w:val="006B7707"/>
    <w:rsid w:val="006B786E"/>
    <w:rsid w:val="006C027C"/>
    <w:rsid w:val="006C0867"/>
    <w:rsid w:val="006C0AD5"/>
    <w:rsid w:val="006C1A92"/>
    <w:rsid w:val="006C2F1D"/>
    <w:rsid w:val="006C376E"/>
    <w:rsid w:val="006C3F83"/>
    <w:rsid w:val="006C4C8D"/>
    <w:rsid w:val="006C54FA"/>
    <w:rsid w:val="006C595B"/>
    <w:rsid w:val="006C5A92"/>
    <w:rsid w:val="006C6081"/>
    <w:rsid w:val="006C72C0"/>
    <w:rsid w:val="006C78F0"/>
    <w:rsid w:val="006D0542"/>
    <w:rsid w:val="006D252E"/>
    <w:rsid w:val="006D26F5"/>
    <w:rsid w:val="006D38EE"/>
    <w:rsid w:val="006D4A40"/>
    <w:rsid w:val="006D4F36"/>
    <w:rsid w:val="006D50BC"/>
    <w:rsid w:val="006D53C3"/>
    <w:rsid w:val="006D5EE7"/>
    <w:rsid w:val="006D7533"/>
    <w:rsid w:val="006D7716"/>
    <w:rsid w:val="006D7980"/>
    <w:rsid w:val="006E012D"/>
    <w:rsid w:val="006E08CF"/>
    <w:rsid w:val="006E0E58"/>
    <w:rsid w:val="006E0F02"/>
    <w:rsid w:val="006E16A6"/>
    <w:rsid w:val="006E21E3"/>
    <w:rsid w:val="006E3425"/>
    <w:rsid w:val="006E45B2"/>
    <w:rsid w:val="006E5266"/>
    <w:rsid w:val="006E52F8"/>
    <w:rsid w:val="006E5562"/>
    <w:rsid w:val="006F0124"/>
    <w:rsid w:val="006F064B"/>
    <w:rsid w:val="006F0EC9"/>
    <w:rsid w:val="006F1451"/>
    <w:rsid w:val="006F22F7"/>
    <w:rsid w:val="006F2563"/>
    <w:rsid w:val="006F2A74"/>
    <w:rsid w:val="006F4327"/>
    <w:rsid w:val="006F58E0"/>
    <w:rsid w:val="00700D6E"/>
    <w:rsid w:val="00702ADB"/>
    <w:rsid w:val="00702B19"/>
    <w:rsid w:val="00703597"/>
    <w:rsid w:val="00704475"/>
    <w:rsid w:val="0070465A"/>
    <w:rsid w:val="007052E7"/>
    <w:rsid w:val="00705874"/>
    <w:rsid w:val="00705C5C"/>
    <w:rsid w:val="007062D6"/>
    <w:rsid w:val="00706810"/>
    <w:rsid w:val="00706FDC"/>
    <w:rsid w:val="007078C8"/>
    <w:rsid w:val="00707A3F"/>
    <w:rsid w:val="00707FC1"/>
    <w:rsid w:val="00711006"/>
    <w:rsid w:val="00711046"/>
    <w:rsid w:val="007113F3"/>
    <w:rsid w:val="00712D1C"/>
    <w:rsid w:val="00713511"/>
    <w:rsid w:val="00714164"/>
    <w:rsid w:val="00715329"/>
    <w:rsid w:val="00715541"/>
    <w:rsid w:val="00715E34"/>
    <w:rsid w:val="00716118"/>
    <w:rsid w:val="0071730F"/>
    <w:rsid w:val="007174DE"/>
    <w:rsid w:val="00717700"/>
    <w:rsid w:val="00717CCC"/>
    <w:rsid w:val="007216E1"/>
    <w:rsid w:val="00722689"/>
    <w:rsid w:val="00724639"/>
    <w:rsid w:val="007248A3"/>
    <w:rsid w:val="007248A6"/>
    <w:rsid w:val="00724939"/>
    <w:rsid w:val="00725284"/>
    <w:rsid w:val="00726528"/>
    <w:rsid w:val="00727B35"/>
    <w:rsid w:val="00730959"/>
    <w:rsid w:val="007327F0"/>
    <w:rsid w:val="00733A26"/>
    <w:rsid w:val="007373F1"/>
    <w:rsid w:val="00740F5B"/>
    <w:rsid w:val="00742ED8"/>
    <w:rsid w:val="007437C7"/>
    <w:rsid w:val="007440BF"/>
    <w:rsid w:val="007442E6"/>
    <w:rsid w:val="00746B47"/>
    <w:rsid w:val="00746DA5"/>
    <w:rsid w:val="007474BE"/>
    <w:rsid w:val="0075041C"/>
    <w:rsid w:val="00750A74"/>
    <w:rsid w:val="00750AD9"/>
    <w:rsid w:val="00751535"/>
    <w:rsid w:val="00752CC6"/>
    <w:rsid w:val="007532E5"/>
    <w:rsid w:val="007543B2"/>
    <w:rsid w:val="00756320"/>
    <w:rsid w:val="00757091"/>
    <w:rsid w:val="007601F4"/>
    <w:rsid w:val="00761645"/>
    <w:rsid w:val="00762197"/>
    <w:rsid w:val="00762658"/>
    <w:rsid w:val="007629B7"/>
    <w:rsid w:val="00762BE9"/>
    <w:rsid w:val="00762C84"/>
    <w:rsid w:val="007637DB"/>
    <w:rsid w:val="00764FBB"/>
    <w:rsid w:val="007651F1"/>
    <w:rsid w:val="00765EF5"/>
    <w:rsid w:val="007664D7"/>
    <w:rsid w:val="0076746C"/>
    <w:rsid w:val="00767B66"/>
    <w:rsid w:val="00770700"/>
    <w:rsid w:val="00771EEE"/>
    <w:rsid w:val="00773389"/>
    <w:rsid w:val="007749E6"/>
    <w:rsid w:val="00774B89"/>
    <w:rsid w:val="00775672"/>
    <w:rsid w:val="00776CDE"/>
    <w:rsid w:val="00780331"/>
    <w:rsid w:val="00780E84"/>
    <w:rsid w:val="0078365A"/>
    <w:rsid w:val="00783B41"/>
    <w:rsid w:val="00783F2B"/>
    <w:rsid w:val="00784F87"/>
    <w:rsid w:val="0078553E"/>
    <w:rsid w:val="00785D81"/>
    <w:rsid w:val="00790092"/>
    <w:rsid w:val="00791B8F"/>
    <w:rsid w:val="00792C33"/>
    <w:rsid w:val="007949C2"/>
    <w:rsid w:val="00794E96"/>
    <w:rsid w:val="007953E9"/>
    <w:rsid w:val="0079585B"/>
    <w:rsid w:val="00797225"/>
    <w:rsid w:val="007975A2"/>
    <w:rsid w:val="007A0F4F"/>
    <w:rsid w:val="007A1CF2"/>
    <w:rsid w:val="007A25C2"/>
    <w:rsid w:val="007A3E86"/>
    <w:rsid w:val="007A489A"/>
    <w:rsid w:val="007A4D48"/>
    <w:rsid w:val="007A5621"/>
    <w:rsid w:val="007A6022"/>
    <w:rsid w:val="007B025C"/>
    <w:rsid w:val="007B0AFB"/>
    <w:rsid w:val="007B0FB3"/>
    <w:rsid w:val="007B1AC8"/>
    <w:rsid w:val="007B2340"/>
    <w:rsid w:val="007B3509"/>
    <w:rsid w:val="007B3ED2"/>
    <w:rsid w:val="007B3ED6"/>
    <w:rsid w:val="007B5AE8"/>
    <w:rsid w:val="007C0B4D"/>
    <w:rsid w:val="007C4611"/>
    <w:rsid w:val="007C4A2A"/>
    <w:rsid w:val="007C58F3"/>
    <w:rsid w:val="007C5C04"/>
    <w:rsid w:val="007C629B"/>
    <w:rsid w:val="007C66CA"/>
    <w:rsid w:val="007C697D"/>
    <w:rsid w:val="007C6EEC"/>
    <w:rsid w:val="007C6FEC"/>
    <w:rsid w:val="007C7690"/>
    <w:rsid w:val="007C78C9"/>
    <w:rsid w:val="007D0642"/>
    <w:rsid w:val="007D2DBA"/>
    <w:rsid w:val="007D447D"/>
    <w:rsid w:val="007D4996"/>
    <w:rsid w:val="007D500F"/>
    <w:rsid w:val="007D51E7"/>
    <w:rsid w:val="007D5D4E"/>
    <w:rsid w:val="007D6130"/>
    <w:rsid w:val="007D68E6"/>
    <w:rsid w:val="007D7867"/>
    <w:rsid w:val="007E1707"/>
    <w:rsid w:val="007E5847"/>
    <w:rsid w:val="007F131E"/>
    <w:rsid w:val="007F17EA"/>
    <w:rsid w:val="007F340D"/>
    <w:rsid w:val="007F376E"/>
    <w:rsid w:val="007F3864"/>
    <w:rsid w:val="007F41F8"/>
    <w:rsid w:val="007F46B1"/>
    <w:rsid w:val="007F4749"/>
    <w:rsid w:val="007F51D1"/>
    <w:rsid w:val="007F549B"/>
    <w:rsid w:val="007F7A1B"/>
    <w:rsid w:val="007F7B47"/>
    <w:rsid w:val="00800550"/>
    <w:rsid w:val="00801B0A"/>
    <w:rsid w:val="00801BB6"/>
    <w:rsid w:val="0080277C"/>
    <w:rsid w:val="008051DE"/>
    <w:rsid w:val="008057C6"/>
    <w:rsid w:val="008064AC"/>
    <w:rsid w:val="008069BB"/>
    <w:rsid w:val="00807F69"/>
    <w:rsid w:val="008115DA"/>
    <w:rsid w:val="00811980"/>
    <w:rsid w:val="00811B6E"/>
    <w:rsid w:val="00812A5E"/>
    <w:rsid w:val="00813060"/>
    <w:rsid w:val="008203EF"/>
    <w:rsid w:val="00820A46"/>
    <w:rsid w:val="00820A96"/>
    <w:rsid w:val="00820EDB"/>
    <w:rsid w:val="008214F1"/>
    <w:rsid w:val="0082439D"/>
    <w:rsid w:val="00824C56"/>
    <w:rsid w:val="008253B6"/>
    <w:rsid w:val="00825B64"/>
    <w:rsid w:val="00826BA6"/>
    <w:rsid w:val="00826BF6"/>
    <w:rsid w:val="0082733F"/>
    <w:rsid w:val="00827498"/>
    <w:rsid w:val="00830168"/>
    <w:rsid w:val="0083039B"/>
    <w:rsid w:val="0083051A"/>
    <w:rsid w:val="00831C79"/>
    <w:rsid w:val="00832502"/>
    <w:rsid w:val="008334CA"/>
    <w:rsid w:val="00833B6E"/>
    <w:rsid w:val="00835532"/>
    <w:rsid w:val="008403BE"/>
    <w:rsid w:val="00841A14"/>
    <w:rsid w:val="00841EF8"/>
    <w:rsid w:val="0084204C"/>
    <w:rsid w:val="00842D1D"/>
    <w:rsid w:val="00843D04"/>
    <w:rsid w:val="008442E1"/>
    <w:rsid w:val="00845817"/>
    <w:rsid w:val="00845B9C"/>
    <w:rsid w:val="00846EAD"/>
    <w:rsid w:val="00847EF2"/>
    <w:rsid w:val="00851376"/>
    <w:rsid w:val="008516D7"/>
    <w:rsid w:val="008540F6"/>
    <w:rsid w:val="0085524C"/>
    <w:rsid w:val="008614D2"/>
    <w:rsid w:val="00863331"/>
    <w:rsid w:val="008638AD"/>
    <w:rsid w:val="008639DC"/>
    <w:rsid w:val="008640AA"/>
    <w:rsid w:val="008645A9"/>
    <w:rsid w:val="008651FB"/>
    <w:rsid w:val="00865B86"/>
    <w:rsid w:val="008665B9"/>
    <w:rsid w:val="00866C0A"/>
    <w:rsid w:val="00867EEB"/>
    <w:rsid w:val="00870A81"/>
    <w:rsid w:val="00870D6A"/>
    <w:rsid w:val="00870E31"/>
    <w:rsid w:val="0087101A"/>
    <w:rsid w:val="008725D1"/>
    <w:rsid w:val="0087272E"/>
    <w:rsid w:val="00872B61"/>
    <w:rsid w:val="00874C5B"/>
    <w:rsid w:val="008752F8"/>
    <w:rsid w:val="00875C74"/>
    <w:rsid w:val="00876899"/>
    <w:rsid w:val="00876C01"/>
    <w:rsid w:val="00877233"/>
    <w:rsid w:val="00880FBA"/>
    <w:rsid w:val="00882208"/>
    <w:rsid w:val="008836CA"/>
    <w:rsid w:val="00883BC0"/>
    <w:rsid w:val="00883EDC"/>
    <w:rsid w:val="00884BED"/>
    <w:rsid w:val="00884F24"/>
    <w:rsid w:val="008857C0"/>
    <w:rsid w:val="00885FDA"/>
    <w:rsid w:val="00886AD9"/>
    <w:rsid w:val="00886E91"/>
    <w:rsid w:val="008870EC"/>
    <w:rsid w:val="008870F7"/>
    <w:rsid w:val="0089041F"/>
    <w:rsid w:val="00890ABC"/>
    <w:rsid w:val="00893FEA"/>
    <w:rsid w:val="008948A8"/>
    <w:rsid w:val="00894C74"/>
    <w:rsid w:val="00894D1D"/>
    <w:rsid w:val="008952A0"/>
    <w:rsid w:val="00896E7F"/>
    <w:rsid w:val="008A0CA3"/>
    <w:rsid w:val="008A177C"/>
    <w:rsid w:val="008A19A4"/>
    <w:rsid w:val="008A1E3D"/>
    <w:rsid w:val="008A25AD"/>
    <w:rsid w:val="008A2DB4"/>
    <w:rsid w:val="008A4B5A"/>
    <w:rsid w:val="008A4E56"/>
    <w:rsid w:val="008A5862"/>
    <w:rsid w:val="008A6418"/>
    <w:rsid w:val="008A6994"/>
    <w:rsid w:val="008A71B6"/>
    <w:rsid w:val="008B01E3"/>
    <w:rsid w:val="008B0233"/>
    <w:rsid w:val="008B076F"/>
    <w:rsid w:val="008B1CA3"/>
    <w:rsid w:val="008B252C"/>
    <w:rsid w:val="008B3A8A"/>
    <w:rsid w:val="008B3CBA"/>
    <w:rsid w:val="008B51C2"/>
    <w:rsid w:val="008B635F"/>
    <w:rsid w:val="008B641F"/>
    <w:rsid w:val="008B6BE0"/>
    <w:rsid w:val="008B7D22"/>
    <w:rsid w:val="008C24F5"/>
    <w:rsid w:val="008C275A"/>
    <w:rsid w:val="008C301E"/>
    <w:rsid w:val="008C3600"/>
    <w:rsid w:val="008D03E9"/>
    <w:rsid w:val="008D1387"/>
    <w:rsid w:val="008D1AF1"/>
    <w:rsid w:val="008D1D2C"/>
    <w:rsid w:val="008D4E8D"/>
    <w:rsid w:val="008D744D"/>
    <w:rsid w:val="008E027A"/>
    <w:rsid w:val="008E11E7"/>
    <w:rsid w:val="008E1FDA"/>
    <w:rsid w:val="008E50DE"/>
    <w:rsid w:val="008E6D27"/>
    <w:rsid w:val="008F0761"/>
    <w:rsid w:val="008F0A8B"/>
    <w:rsid w:val="008F1170"/>
    <w:rsid w:val="008F11AB"/>
    <w:rsid w:val="008F13B9"/>
    <w:rsid w:val="008F1957"/>
    <w:rsid w:val="008F20B6"/>
    <w:rsid w:val="008F2288"/>
    <w:rsid w:val="008F318B"/>
    <w:rsid w:val="008F3577"/>
    <w:rsid w:val="008F4231"/>
    <w:rsid w:val="008F4472"/>
    <w:rsid w:val="008F452C"/>
    <w:rsid w:val="008F51A7"/>
    <w:rsid w:val="008F5B50"/>
    <w:rsid w:val="008F5E97"/>
    <w:rsid w:val="008F6AE0"/>
    <w:rsid w:val="008F75D8"/>
    <w:rsid w:val="00900055"/>
    <w:rsid w:val="00901108"/>
    <w:rsid w:val="0090111C"/>
    <w:rsid w:val="00901EB1"/>
    <w:rsid w:val="00903A79"/>
    <w:rsid w:val="00904EB7"/>
    <w:rsid w:val="009061BE"/>
    <w:rsid w:val="00907377"/>
    <w:rsid w:val="009100B9"/>
    <w:rsid w:val="00911A77"/>
    <w:rsid w:val="00911E47"/>
    <w:rsid w:val="00912CFC"/>
    <w:rsid w:val="00913827"/>
    <w:rsid w:val="00913D73"/>
    <w:rsid w:val="0091405D"/>
    <w:rsid w:val="00914397"/>
    <w:rsid w:val="00914437"/>
    <w:rsid w:val="00917790"/>
    <w:rsid w:val="00917BA4"/>
    <w:rsid w:val="00917CA3"/>
    <w:rsid w:val="00921CDD"/>
    <w:rsid w:val="00921EB2"/>
    <w:rsid w:val="00922646"/>
    <w:rsid w:val="00922EFC"/>
    <w:rsid w:val="009239A0"/>
    <w:rsid w:val="00923ECD"/>
    <w:rsid w:val="00924344"/>
    <w:rsid w:val="00925804"/>
    <w:rsid w:val="00925EFC"/>
    <w:rsid w:val="00926941"/>
    <w:rsid w:val="00930B4A"/>
    <w:rsid w:val="009310F7"/>
    <w:rsid w:val="009333EB"/>
    <w:rsid w:val="009338DA"/>
    <w:rsid w:val="00933941"/>
    <w:rsid w:val="009340D1"/>
    <w:rsid w:val="009341A4"/>
    <w:rsid w:val="009400B7"/>
    <w:rsid w:val="00940C06"/>
    <w:rsid w:val="0094124B"/>
    <w:rsid w:val="009415AE"/>
    <w:rsid w:val="009432C5"/>
    <w:rsid w:val="00943A79"/>
    <w:rsid w:val="00945ED8"/>
    <w:rsid w:val="00947C97"/>
    <w:rsid w:val="009539BE"/>
    <w:rsid w:val="00953D85"/>
    <w:rsid w:val="00955D7D"/>
    <w:rsid w:val="00955E12"/>
    <w:rsid w:val="0096150B"/>
    <w:rsid w:val="00961AAA"/>
    <w:rsid w:val="009628F5"/>
    <w:rsid w:val="00962F2C"/>
    <w:rsid w:val="0096348E"/>
    <w:rsid w:val="009635D0"/>
    <w:rsid w:val="0096446C"/>
    <w:rsid w:val="009670B6"/>
    <w:rsid w:val="00971912"/>
    <w:rsid w:val="0097396B"/>
    <w:rsid w:val="00973DEB"/>
    <w:rsid w:val="00974024"/>
    <w:rsid w:val="00975583"/>
    <w:rsid w:val="00980171"/>
    <w:rsid w:val="0098110B"/>
    <w:rsid w:val="00982F6A"/>
    <w:rsid w:val="00983A80"/>
    <w:rsid w:val="00983D53"/>
    <w:rsid w:val="0098496B"/>
    <w:rsid w:val="009850EC"/>
    <w:rsid w:val="00987006"/>
    <w:rsid w:val="009875C8"/>
    <w:rsid w:val="009879CE"/>
    <w:rsid w:val="00990DB5"/>
    <w:rsid w:val="00991BD1"/>
    <w:rsid w:val="00994907"/>
    <w:rsid w:val="009952C2"/>
    <w:rsid w:val="00997656"/>
    <w:rsid w:val="009A1F92"/>
    <w:rsid w:val="009A5AF9"/>
    <w:rsid w:val="009A5C7E"/>
    <w:rsid w:val="009A5ED4"/>
    <w:rsid w:val="009A5F56"/>
    <w:rsid w:val="009B25CC"/>
    <w:rsid w:val="009B2EDD"/>
    <w:rsid w:val="009B3FD3"/>
    <w:rsid w:val="009B404C"/>
    <w:rsid w:val="009B4C78"/>
    <w:rsid w:val="009B5504"/>
    <w:rsid w:val="009B598A"/>
    <w:rsid w:val="009B5CD4"/>
    <w:rsid w:val="009B5E4A"/>
    <w:rsid w:val="009C0C62"/>
    <w:rsid w:val="009C1817"/>
    <w:rsid w:val="009C215A"/>
    <w:rsid w:val="009C2A3A"/>
    <w:rsid w:val="009C3F8F"/>
    <w:rsid w:val="009C4FE1"/>
    <w:rsid w:val="009C5324"/>
    <w:rsid w:val="009C57F5"/>
    <w:rsid w:val="009C61BD"/>
    <w:rsid w:val="009C64F0"/>
    <w:rsid w:val="009C6930"/>
    <w:rsid w:val="009C7BE4"/>
    <w:rsid w:val="009C7D9E"/>
    <w:rsid w:val="009D0539"/>
    <w:rsid w:val="009D0D01"/>
    <w:rsid w:val="009D0E1B"/>
    <w:rsid w:val="009D133E"/>
    <w:rsid w:val="009D15CE"/>
    <w:rsid w:val="009D1DCC"/>
    <w:rsid w:val="009D2E1E"/>
    <w:rsid w:val="009D2F24"/>
    <w:rsid w:val="009D3503"/>
    <w:rsid w:val="009D519E"/>
    <w:rsid w:val="009D5746"/>
    <w:rsid w:val="009D6D53"/>
    <w:rsid w:val="009D7AEC"/>
    <w:rsid w:val="009D7F7D"/>
    <w:rsid w:val="009E1E48"/>
    <w:rsid w:val="009E34A1"/>
    <w:rsid w:val="009E5B65"/>
    <w:rsid w:val="009E65BE"/>
    <w:rsid w:val="009E6933"/>
    <w:rsid w:val="009E7090"/>
    <w:rsid w:val="009E75E7"/>
    <w:rsid w:val="009E7B05"/>
    <w:rsid w:val="009E7B25"/>
    <w:rsid w:val="009F091F"/>
    <w:rsid w:val="009F1FA3"/>
    <w:rsid w:val="009F66FA"/>
    <w:rsid w:val="009F67FB"/>
    <w:rsid w:val="00A00923"/>
    <w:rsid w:val="00A01AE7"/>
    <w:rsid w:val="00A02211"/>
    <w:rsid w:val="00A0305D"/>
    <w:rsid w:val="00A0577D"/>
    <w:rsid w:val="00A05D2E"/>
    <w:rsid w:val="00A061E2"/>
    <w:rsid w:val="00A103E4"/>
    <w:rsid w:val="00A143E4"/>
    <w:rsid w:val="00A1470F"/>
    <w:rsid w:val="00A153A9"/>
    <w:rsid w:val="00A170F1"/>
    <w:rsid w:val="00A176FE"/>
    <w:rsid w:val="00A17BA9"/>
    <w:rsid w:val="00A2093C"/>
    <w:rsid w:val="00A213D2"/>
    <w:rsid w:val="00A21480"/>
    <w:rsid w:val="00A21A13"/>
    <w:rsid w:val="00A21D26"/>
    <w:rsid w:val="00A2382B"/>
    <w:rsid w:val="00A24E7E"/>
    <w:rsid w:val="00A3240A"/>
    <w:rsid w:val="00A32BE2"/>
    <w:rsid w:val="00A32CAA"/>
    <w:rsid w:val="00A32F5E"/>
    <w:rsid w:val="00A345B5"/>
    <w:rsid w:val="00A345DF"/>
    <w:rsid w:val="00A359F6"/>
    <w:rsid w:val="00A408BB"/>
    <w:rsid w:val="00A41F97"/>
    <w:rsid w:val="00A436A6"/>
    <w:rsid w:val="00A44BF3"/>
    <w:rsid w:val="00A463E1"/>
    <w:rsid w:val="00A524E6"/>
    <w:rsid w:val="00A53593"/>
    <w:rsid w:val="00A539C9"/>
    <w:rsid w:val="00A559B7"/>
    <w:rsid w:val="00A56E03"/>
    <w:rsid w:val="00A576E1"/>
    <w:rsid w:val="00A57B3C"/>
    <w:rsid w:val="00A601AB"/>
    <w:rsid w:val="00A603EA"/>
    <w:rsid w:val="00A61658"/>
    <w:rsid w:val="00A63C44"/>
    <w:rsid w:val="00A64357"/>
    <w:rsid w:val="00A646C3"/>
    <w:rsid w:val="00A66732"/>
    <w:rsid w:val="00A672C0"/>
    <w:rsid w:val="00A705F5"/>
    <w:rsid w:val="00A7060C"/>
    <w:rsid w:val="00A70B8D"/>
    <w:rsid w:val="00A70C45"/>
    <w:rsid w:val="00A71F81"/>
    <w:rsid w:val="00A72218"/>
    <w:rsid w:val="00A73343"/>
    <w:rsid w:val="00A74220"/>
    <w:rsid w:val="00A74D64"/>
    <w:rsid w:val="00A74EFD"/>
    <w:rsid w:val="00A77FA3"/>
    <w:rsid w:val="00A8089C"/>
    <w:rsid w:val="00A80DF3"/>
    <w:rsid w:val="00A82B21"/>
    <w:rsid w:val="00A83027"/>
    <w:rsid w:val="00A836F2"/>
    <w:rsid w:val="00A8421B"/>
    <w:rsid w:val="00A84ACE"/>
    <w:rsid w:val="00A85360"/>
    <w:rsid w:val="00A87418"/>
    <w:rsid w:val="00A87C8C"/>
    <w:rsid w:val="00A90B84"/>
    <w:rsid w:val="00A912BC"/>
    <w:rsid w:val="00A9147A"/>
    <w:rsid w:val="00A91845"/>
    <w:rsid w:val="00A9243C"/>
    <w:rsid w:val="00A939CC"/>
    <w:rsid w:val="00A941B7"/>
    <w:rsid w:val="00A949F2"/>
    <w:rsid w:val="00A953FB"/>
    <w:rsid w:val="00A9586D"/>
    <w:rsid w:val="00A96A27"/>
    <w:rsid w:val="00AA0199"/>
    <w:rsid w:val="00AA04D5"/>
    <w:rsid w:val="00AA0829"/>
    <w:rsid w:val="00AA09D7"/>
    <w:rsid w:val="00AA0A2A"/>
    <w:rsid w:val="00AA1734"/>
    <w:rsid w:val="00AA18D4"/>
    <w:rsid w:val="00AA3195"/>
    <w:rsid w:val="00AA39AF"/>
    <w:rsid w:val="00AA3B6F"/>
    <w:rsid w:val="00AA79A4"/>
    <w:rsid w:val="00AA79D1"/>
    <w:rsid w:val="00AA7F2C"/>
    <w:rsid w:val="00AB0772"/>
    <w:rsid w:val="00AB0E47"/>
    <w:rsid w:val="00AB290B"/>
    <w:rsid w:val="00AB35BC"/>
    <w:rsid w:val="00AB44CD"/>
    <w:rsid w:val="00AB48E6"/>
    <w:rsid w:val="00AB5596"/>
    <w:rsid w:val="00AC0341"/>
    <w:rsid w:val="00AC05F5"/>
    <w:rsid w:val="00AC0A77"/>
    <w:rsid w:val="00AC0CFE"/>
    <w:rsid w:val="00AC0F56"/>
    <w:rsid w:val="00AC1679"/>
    <w:rsid w:val="00AC4172"/>
    <w:rsid w:val="00AC4653"/>
    <w:rsid w:val="00AC6692"/>
    <w:rsid w:val="00AC78BB"/>
    <w:rsid w:val="00AC7AF8"/>
    <w:rsid w:val="00AC7FC6"/>
    <w:rsid w:val="00AD194D"/>
    <w:rsid w:val="00AD1F36"/>
    <w:rsid w:val="00AD2F83"/>
    <w:rsid w:val="00AD44B1"/>
    <w:rsid w:val="00AD47E8"/>
    <w:rsid w:val="00AD54CF"/>
    <w:rsid w:val="00AD6F1D"/>
    <w:rsid w:val="00AD7DAC"/>
    <w:rsid w:val="00AE014F"/>
    <w:rsid w:val="00AE1D62"/>
    <w:rsid w:val="00AE1DA2"/>
    <w:rsid w:val="00AE2688"/>
    <w:rsid w:val="00AE2F5E"/>
    <w:rsid w:val="00AE3B51"/>
    <w:rsid w:val="00AE5B7D"/>
    <w:rsid w:val="00AE5C54"/>
    <w:rsid w:val="00AE6717"/>
    <w:rsid w:val="00AF0E47"/>
    <w:rsid w:val="00AF2F86"/>
    <w:rsid w:val="00AF3316"/>
    <w:rsid w:val="00AF4EC6"/>
    <w:rsid w:val="00AF5E4B"/>
    <w:rsid w:val="00AF618D"/>
    <w:rsid w:val="00AF65A0"/>
    <w:rsid w:val="00AF7742"/>
    <w:rsid w:val="00AF7A0F"/>
    <w:rsid w:val="00B03B20"/>
    <w:rsid w:val="00B03C5A"/>
    <w:rsid w:val="00B048C5"/>
    <w:rsid w:val="00B04BA6"/>
    <w:rsid w:val="00B04E71"/>
    <w:rsid w:val="00B0507F"/>
    <w:rsid w:val="00B0765F"/>
    <w:rsid w:val="00B10BE7"/>
    <w:rsid w:val="00B1102F"/>
    <w:rsid w:val="00B1120F"/>
    <w:rsid w:val="00B11829"/>
    <w:rsid w:val="00B1362B"/>
    <w:rsid w:val="00B13BEE"/>
    <w:rsid w:val="00B14E24"/>
    <w:rsid w:val="00B159F4"/>
    <w:rsid w:val="00B15C71"/>
    <w:rsid w:val="00B16036"/>
    <w:rsid w:val="00B16A2F"/>
    <w:rsid w:val="00B21714"/>
    <w:rsid w:val="00B21D10"/>
    <w:rsid w:val="00B22C4B"/>
    <w:rsid w:val="00B23045"/>
    <w:rsid w:val="00B2335F"/>
    <w:rsid w:val="00B23CF7"/>
    <w:rsid w:val="00B25BE8"/>
    <w:rsid w:val="00B25F08"/>
    <w:rsid w:val="00B26893"/>
    <w:rsid w:val="00B31054"/>
    <w:rsid w:val="00B314B6"/>
    <w:rsid w:val="00B31DE6"/>
    <w:rsid w:val="00B349B5"/>
    <w:rsid w:val="00B35A4B"/>
    <w:rsid w:val="00B36ED4"/>
    <w:rsid w:val="00B3766B"/>
    <w:rsid w:val="00B41415"/>
    <w:rsid w:val="00B42639"/>
    <w:rsid w:val="00B42991"/>
    <w:rsid w:val="00B43A2F"/>
    <w:rsid w:val="00B464B0"/>
    <w:rsid w:val="00B46F37"/>
    <w:rsid w:val="00B4748C"/>
    <w:rsid w:val="00B505A8"/>
    <w:rsid w:val="00B520FD"/>
    <w:rsid w:val="00B52A8E"/>
    <w:rsid w:val="00B56A21"/>
    <w:rsid w:val="00B60272"/>
    <w:rsid w:val="00B63321"/>
    <w:rsid w:val="00B63B74"/>
    <w:rsid w:val="00B63FBE"/>
    <w:rsid w:val="00B641A0"/>
    <w:rsid w:val="00B652D6"/>
    <w:rsid w:val="00B66E84"/>
    <w:rsid w:val="00B67119"/>
    <w:rsid w:val="00B679F9"/>
    <w:rsid w:val="00B67B21"/>
    <w:rsid w:val="00B67EC9"/>
    <w:rsid w:val="00B70D96"/>
    <w:rsid w:val="00B7149C"/>
    <w:rsid w:val="00B71FFD"/>
    <w:rsid w:val="00B721E0"/>
    <w:rsid w:val="00B72430"/>
    <w:rsid w:val="00B727EE"/>
    <w:rsid w:val="00B76DDC"/>
    <w:rsid w:val="00B7702E"/>
    <w:rsid w:val="00B77448"/>
    <w:rsid w:val="00B80FA0"/>
    <w:rsid w:val="00B81339"/>
    <w:rsid w:val="00B8261B"/>
    <w:rsid w:val="00B8279B"/>
    <w:rsid w:val="00B85441"/>
    <w:rsid w:val="00B85929"/>
    <w:rsid w:val="00B867CA"/>
    <w:rsid w:val="00B87395"/>
    <w:rsid w:val="00B905EA"/>
    <w:rsid w:val="00B906C5"/>
    <w:rsid w:val="00B9143A"/>
    <w:rsid w:val="00B9162E"/>
    <w:rsid w:val="00B91D64"/>
    <w:rsid w:val="00B92373"/>
    <w:rsid w:val="00B95B03"/>
    <w:rsid w:val="00B95C66"/>
    <w:rsid w:val="00B97034"/>
    <w:rsid w:val="00B97CA6"/>
    <w:rsid w:val="00BA2425"/>
    <w:rsid w:val="00BA2586"/>
    <w:rsid w:val="00BA5530"/>
    <w:rsid w:val="00BA59BA"/>
    <w:rsid w:val="00BA77A1"/>
    <w:rsid w:val="00BB0E54"/>
    <w:rsid w:val="00BB0F5A"/>
    <w:rsid w:val="00BB195D"/>
    <w:rsid w:val="00BB1E0C"/>
    <w:rsid w:val="00BB25AE"/>
    <w:rsid w:val="00BB2C96"/>
    <w:rsid w:val="00BB4617"/>
    <w:rsid w:val="00BB5222"/>
    <w:rsid w:val="00BB5B4C"/>
    <w:rsid w:val="00BB634C"/>
    <w:rsid w:val="00BB6E47"/>
    <w:rsid w:val="00BB6FCC"/>
    <w:rsid w:val="00BC146A"/>
    <w:rsid w:val="00BC24DA"/>
    <w:rsid w:val="00BC29E1"/>
    <w:rsid w:val="00BC6E8F"/>
    <w:rsid w:val="00BC6F7D"/>
    <w:rsid w:val="00BC7264"/>
    <w:rsid w:val="00BD0F54"/>
    <w:rsid w:val="00BD343E"/>
    <w:rsid w:val="00BD4097"/>
    <w:rsid w:val="00BD41C7"/>
    <w:rsid w:val="00BD431D"/>
    <w:rsid w:val="00BD6581"/>
    <w:rsid w:val="00BD6711"/>
    <w:rsid w:val="00BD6A2C"/>
    <w:rsid w:val="00BD72AB"/>
    <w:rsid w:val="00BD739A"/>
    <w:rsid w:val="00BE2557"/>
    <w:rsid w:val="00BE2D31"/>
    <w:rsid w:val="00BE5054"/>
    <w:rsid w:val="00BE51A9"/>
    <w:rsid w:val="00BE5664"/>
    <w:rsid w:val="00BE79E2"/>
    <w:rsid w:val="00BE7F5D"/>
    <w:rsid w:val="00BF0E26"/>
    <w:rsid w:val="00BF19E3"/>
    <w:rsid w:val="00BF3838"/>
    <w:rsid w:val="00BF47FC"/>
    <w:rsid w:val="00BF4BF7"/>
    <w:rsid w:val="00BF64A9"/>
    <w:rsid w:val="00BF6652"/>
    <w:rsid w:val="00BF6B15"/>
    <w:rsid w:val="00BF74AD"/>
    <w:rsid w:val="00BF7F80"/>
    <w:rsid w:val="00C01A22"/>
    <w:rsid w:val="00C0622F"/>
    <w:rsid w:val="00C0687B"/>
    <w:rsid w:val="00C06991"/>
    <w:rsid w:val="00C06A61"/>
    <w:rsid w:val="00C06CE5"/>
    <w:rsid w:val="00C0756F"/>
    <w:rsid w:val="00C07711"/>
    <w:rsid w:val="00C07892"/>
    <w:rsid w:val="00C078EA"/>
    <w:rsid w:val="00C0797C"/>
    <w:rsid w:val="00C100DE"/>
    <w:rsid w:val="00C10335"/>
    <w:rsid w:val="00C11235"/>
    <w:rsid w:val="00C129B1"/>
    <w:rsid w:val="00C153AC"/>
    <w:rsid w:val="00C165AF"/>
    <w:rsid w:val="00C16E1F"/>
    <w:rsid w:val="00C17BAB"/>
    <w:rsid w:val="00C21E54"/>
    <w:rsid w:val="00C23B19"/>
    <w:rsid w:val="00C23D53"/>
    <w:rsid w:val="00C24BC3"/>
    <w:rsid w:val="00C254F5"/>
    <w:rsid w:val="00C25742"/>
    <w:rsid w:val="00C25B39"/>
    <w:rsid w:val="00C269DD"/>
    <w:rsid w:val="00C27CB0"/>
    <w:rsid w:val="00C3034F"/>
    <w:rsid w:val="00C30878"/>
    <w:rsid w:val="00C30FEE"/>
    <w:rsid w:val="00C3121C"/>
    <w:rsid w:val="00C31FB2"/>
    <w:rsid w:val="00C3216A"/>
    <w:rsid w:val="00C33C0D"/>
    <w:rsid w:val="00C33F17"/>
    <w:rsid w:val="00C34493"/>
    <w:rsid w:val="00C34BB8"/>
    <w:rsid w:val="00C35B1F"/>
    <w:rsid w:val="00C40295"/>
    <w:rsid w:val="00C40A3E"/>
    <w:rsid w:val="00C41C60"/>
    <w:rsid w:val="00C42076"/>
    <w:rsid w:val="00C42829"/>
    <w:rsid w:val="00C42E80"/>
    <w:rsid w:val="00C43F40"/>
    <w:rsid w:val="00C452DF"/>
    <w:rsid w:val="00C45D8A"/>
    <w:rsid w:val="00C463E1"/>
    <w:rsid w:val="00C4700B"/>
    <w:rsid w:val="00C47AAD"/>
    <w:rsid w:val="00C50C7F"/>
    <w:rsid w:val="00C511FD"/>
    <w:rsid w:val="00C518E4"/>
    <w:rsid w:val="00C5220F"/>
    <w:rsid w:val="00C52E75"/>
    <w:rsid w:val="00C53134"/>
    <w:rsid w:val="00C54EA9"/>
    <w:rsid w:val="00C5729C"/>
    <w:rsid w:val="00C57FC3"/>
    <w:rsid w:val="00C61070"/>
    <w:rsid w:val="00C61265"/>
    <w:rsid w:val="00C62EB7"/>
    <w:rsid w:val="00C63483"/>
    <w:rsid w:val="00C6425A"/>
    <w:rsid w:val="00C6574D"/>
    <w:rsid w:val="00C701ED"/>
    <w:rsid w:val="00C70FF6"/>
    <w:rsid w:val="00C726B7"/>
    <w:rsid w:val="00C73035"/>
    <w:rsid w:val="00C7456C"/>
    <w:rsid w:val="00C746D7"/>
    <w:rsid w:val="00C746E4"/>
    <w:rsid w:val="00C751A3"/>
    <w:rsid w:val="00C77A3A"/>
    <w:rsid w:val="00C81C62"/>
    <w:rsid w:val="00C82AA8"/>
    <w:rsid w:val="00C82AEE"/>
    <w:rsid w:val="00C830D1"/>
    <w:rsid w:val="00C83892"/>
    <w:rsid w:val="00C85563"/>
    <w:rsid w:val="00C855CB"/>
    <w:rsid w:val="00C85F78"/>
    <w:rsid w:val="00C8612D"/>
    <w:rsid w:val="00C8636E"/>
    <w:rsid w:val="00C86822"/>
    <w:rsid w:val="00C91C01"/>
    <w:rsid w:val="00C92AD7"/>
    <w:rsid w:val="00C93F2E"/>
    <w:rsid w:val="00C95BF6"/>
    <w:rsid w:val="00C9652A"/>
    <w:rsid w:val="00C96704"/>
    <w:rsid w:val="00C97FFB"/>
    <w:rsid w:val="00CA0416"/>
    <w:rsid w:val="00CA0A60"/>
    <w:rsid w:val="00CA1E36"/>
    <w:rsid w:val="00CA28B3"/>
    <w:rsid w:val="00CA3697"/>
    <w:rsid w:val="00CA4E90"/>
    <w:rsid w:val="00CA6B69"/>
    <w:rsid w:val="00CA6CDF"/>
    <w:rsid w:val="00CA76EB"/>
    <w:rsid w:val="00CA7ECD"/>
    <w:rsid w:val="00CB30CE"/>
    <w:rsid w:val="00CB4257"/>
    <w:rsid w:val="00CB45CC"/>
    <w:rsid w:val="00CB5B4D"/>
    <w:rsid w:val="00CB7091"/>
    <w:rsid w:val="00CB7774"/>
    <w:rsid w:val="00CB77B8"/>
    <w:rsid w:val="00CB7DF0"/>
    <w:rsid w:val="00CC08D2"/>
    <w:rsid w:val="00CC14FA"/>
    <w:rsid w:val="00CC18E2"/>
    <w:rsid w:val="00CC190F"/>
    <w:rsid w:val="00CC1D2B"/>
    <w:rsid w:val="00CC2B49"/>
    <w:rsid w:val="00CC38EB"/>
    <w:rsid w:val="00CC3A61"/>
    <w:rsid w:val="00CC4818"/>
    <w:rsid w:val="00CC5170"/>
    <w:rsid w:val="00CC553D"/>
    <w:rsid w:val="00CC75FB"/>
    <w:rsid w:val="00CD040E"/>
    <w:rsid w:val="00CD047F"/>
    <w:rsid w:val="00CD0984"/>
    <w:rsid w:val="00CD119D"/>
    <w:rsid w:val="00CD2565"/>
    <w:rsid w:val="00CD2B3B"/>
    <w:rsid w:val="00CD2EC1"/>
    <w:rsid w:val="00CD308A"/>
    <w:rsid w:val="00CD3268"/>
    <w:rsid w:val="00CD4051"/>
    <w:rsid w:val="00CD4516"/>
    <w:rsid w:val="00CD57BA"/>
    <w:rsid w:val="00CD5A57"/>
    <w:rsid w:val="00CD6677"/>
    <w:rsid w:val="00CD694B"/>
    <w:rsid w:val="00CD78F4"/>
    <w:rsid w:val="00CE1A69"/>
    <w:rsid w:val="00CE1E9B"/>
    <w:rsid w:val="00CE3C19"/>
    <w:rsid w:val="00CE487F"/>
    <w:rsid w:val="00CE4F8A"/>
    <w:rsid w:val="00CE5733"/>
    <w:rsid w:val="00CE597F"/>
    <w:rsid w:val="00CE7A59"/>
    <w:rsid w:val="00CF01DE"/>
    <w:rsid w:val="00CF0A2F"/>
    <w:rsid w:val="00CF1390"/>
    <w:rsid w:val="00CF15E9"/>
    <w:rsid w:val="00CF3B0E"/>
    <w:rsid w:val="00CF4A62"/>
    <w:rsid w:val="00CF4B14"/>
    <w:rsid w:val="00CF4B99"/>
    <w:rsid w:val="00CF50D1"/>
    <w:rsid w:val="00D00621"/>
    <w:rsid w:val="00D0096E"/>
    <w:rsid w:val="00D023DE"/>
    <w:rsid w:val="00D02622"/>
    <w:rsid w:val="00D02BE2"/>
    <w:rsid w:val="00D032C3"/>
    <w:rsid w:val="00D03A95"/>
    <w:rsid w:val="00D04806"/>
    <w:rsid w:val="00D05FB8"/>
    <w:rsid w:val="00D0795A"/>
    <w:rsid w:val="00D1005E"/>
    <w:rsid w:val="00D11170"/>
    <w:rsid w:val="00D11FF5"/>
    <w:rsid w:val="00D12D50"/>
    <w:rsid w:val="00D13F0F"/>
    <w:rsid w:val="00D14372"/>
    <w:rsid w:val="00D15017"/>
    <w:rsid w:val="00D162C6"/>
    <w:rsid w:val="00D1649C"/>
    <w:rsid w:val="00D16963"/>
    <w:rsid w:val="00D16D94"/>
    <w:rsid w:val="00D2001C"/>
    <w:rsid w:val="00D21F57"/>
    <w:rsid w:val="00D24B9F"/>
    <w:rsid w:val="00D24E14"/>
    <w:rsid w:val="00D251EA"/>
    <w:rsid w:val="00D252FA"/>
    <w:rsid w:val="00D27018"/>
    <w:rsid w:val="00D3056E"/>
    <w:rsid w:val="00D3064F"/>
    <w:rsid w:val="00D314F2"/>
    <w:rsid w:val="00D318FB"/>
    <w:rsid w:val="00D32BAC"/>
    <w:rsid w:val="00D334EC"/>
    <w:rsid w:val="00D34ED5"/>
    <w:rsid w:val="00D357C8"/>
    <w:rsid w:val="00D36A2D"/>
    <w:rsid w:val="00D3787F"/>
    <w:rsid w:val="00D401C0"/>
    <w:rsid w:val="00D40AB4"/>
    <w:rsid w:val="00D422A1"/>
    <w:rsid w:val="00D422BF"/>
    <w:rsid w:val="00D424F2"/>
    <w:rsid w:val="00D43732"/>
    <w:rsid w:val="00D43D0B"/>
    <w:rsid w:val="00D43E0A"/>
    <w:rsid w:val="00D44531"/>
    <w:rsid w:val="00D44DF3"/>
    <w:rsid w:val="00D46D0A"/>
    <w:rsid w:val="00D47A21"/>
    <w:rsid w:val="00D5023B"/>
    <w:rsid w:val="00D5026C"/>
    <w:rsid w:val="00D50FD2"/>
    <w:rsid w:val="00D516AE"/>
    <w:rsid w:val="00D51FC3"/>
    <w:rsid w:val="00D5254E"/>
    <w:rsid w:val="00D540B7"/>
    <w:rsid w:val="00D543AB"/>
    <w:rsid w:val="00D560C1"/>
    <w:rsid w:val="00D56558"/>
    <w:rsid w:val="00D61519"/>
    <w:rsid w:val="00D63FB6"/>
    <w:rsid w:val="00D6450A"/>
    <w:rsid w:val="00D649B4"/>
    <w:rsid w:val="00D65E9E"/>
    <w:rsid w:val="00D669B1"/>
    <w:rsid w:val="00D66D71"/>
    <w:rsid w:val="00D67504"/>
    <w:rsid w:val="00D67D4B"/>
    <w:rsid w:val="00D70814"/>
    <w:rsid w:val="00D70A7B"/>
    <w:rsid w:val="00D719E6"/>
    <w:rsid w:val="00D72366"/>
    <w:rsid w:val="00D73534"/>
    <w:rsid w:val="00D741EC"/>
    <w:rsid w:val="00D74710"/>
    <w:rsid w:val="00D764A0"/>
    <w:rsid w:val="00D778FF"/>
    <w:rsid w:val="00D81C6D"/>
    <w:rsid w:val="00D82462"/>
    <w:rsid w:val="00D84E2C"/>
    <w:rsid w:val="00D86F3D"/>
    <w:rsid w:val="00D90008"/>
    <w:rsid w:val="00D903E0"/>
    <w:rsid w:val="00D90460"/>
    <w:rsid w:val="00D92316"/>
    <w:rsid w:val="00D949B5"/>
    <w:rsid w:val="00D952F3"/>
    <w:rsid w:val="00D96482"/>
    <w:rsid w:val="00D97078"/>
    <w:rsid w:val="00D97D16"/>
    <w:rsid w:val="00D97D33"/>
    <w:rsid w:val="00DA0990"/>
    <w:rsid w:val="00DA20E5"/>
    <w:rsid w:val="00DA2190"/>
    <w:rsid w:val="00DA2A1D"/>
    <w:rsid w:val="00DA2BB8"/>
    <w:rsid w:val="00DA3ECA"/>
    <w:rsid w:val="00DA4251"/>
    <w:rsid w:val="00DA579F"/>
    <w:rsid w:val="00DA6461"/>
    <w:rsid w:val="00DA6D98"/>
    <w:rsid w:val="00DB0370"/>
    <w:rsid w:val="00DB11A3"/>
    <w:rsid w:val="00DB1D41"/>
    <w:rsid w:val="00DB1DCB"/>
    <w:rsid w:val="00DB2B0D"/>
    <w:rsid w:val="00DB3732"/>
    <w:rsid w:val="00DB634E"/>
    <w:rsid w:val="00DB64A0"/>
    <w:rsid w:val="00DB7ADB"/>
    <w:rsid w:val="00DB7EE6"/>
    <w:rsid w:val="00DC03C8"/>
    <w:rsid w:val="00DC0D8E"/>
    <w:rsid w:val="00DC1522"/>
    <w:rsid w:val="00DC190D"/>
    <w:rsid w:val="00DC2508"/>
    <w:rsid w:val="00DC2CCB"/>
    <w:rsid w:val="00DC4AE6"/>
    <w:rsid w:val="00DC555B"/>
    <w:rsid w:val="00DC56DB"/>
    <w:rsid w:val="00DC72EB"/>
    <w:rsid w:val="00DD2A7A"/>
    <w:rsid w:val="00DD2CAE"/>
    <w:rsid w:val="00DD3434"/>
    <w:rsid w:val="00DD467C"/>
    <w:rsid w:val="00DD58D1"/>
    <w:rsid w:val="00DD59E8"/>
    <w:rsid w:val="00DD6660"/>
    <w:rsid w:val="00DD6E1C"/>
    <w:rsid w:val="00DD7B65"/>
    <w:rsid w:val="00DE0E8F"/>
    <w:rsid w:val="00DE1194"/>
    <w:rsid w:val="00DE12D7"/>
    <w:rsid w:val="00DE1604"/>
    <w:rsid w:val="00DE1608"/>
    <w:rsid w:val="00DE17E6"/>
    <w:rsid w:val="00DE1D5E"/>
    <w:rsid w:val="00DE1E75"/>
    <w:rsid w:val="00DE20B1"/>
    <w:rsid w:val="00DE3D22"/>
    <w:rsid w:val="00DE3FB1"/>
    <w:rsid w:val="00DE4713"/>
    <w:rsid w:val="00DE5094"/>
    <w:rsid w:val="00DE6A6B"/>
    <w:rsid w:val="00DE6C1D"/>
    <w:rsid w:val="00DE75FD"/>
    <w:rsid w:val="00DF13A2"/>
    <w:rsid w:val="00DF16D2"/>
    <w:rsid w:val="00DF1D29"/>
    <w:rsid w:val="00DF240A"/>
    <w:rsid w:val="00DF2846"/>
    <w:rsid w:val="00DF3368"/>
    <w:rsid w:val="00DF35FF"/>
    <w:rsid w:val="00DF39B2"/>
    <w:rsid w:val="00DF57CF"/>
    <w:rsid w:val="00DF7E24"/>
    <w:rsid w:val="00E01CE3"/>
    <w:rsid w:val="00E02F42"/>
    <w:rsid w:val="00E0326D"/>
    <w:rsid w:val="00E03983"/>
    <w:rsid w:val="00E04CC7"/>
    <w:rsid w:val="00E06D8E"/>
    <w:rsid w:val="00E07866"/>
    <w:rsid w:val="00E07972"/>
    <w:rsid w:val="00E115B3"/>
    <w:rsid w:val="00E1224D"/>
    <w:rsid w:val="00E127F2"/>
    <w:rsid w:val="00E127F3"/>
    <w:rsid w:val="00E12F1E"/>
    <w:rsid w:val="00E133A1"/>
    <w:rsid w:val="00E14AD3"/>
    <w:rsid w:val="00E163C8"/>
    <w:rsid w:val="00E1798C"/>
    <w:rsid w:val="00E20163"/>
    <w:rsid w:val="00E20B5F"/>
    <w:rsid w:val="00E214DB"/>
    <w:rsid w:val="00E219CA"/>
    <w:rsid w:val="00E235BE"/>
    <w:rsid w:val="00E24708"/>
    <w:rsid w:val="00E24DAA"/>
    <w:rsid w:val="00E25C1F"/>
    <w:rsid w:val="00E25C54"/>
    <w:rsid w:val="00E264CA"/>
    <w:rsid w:val="00E27F94"/>
    <w:rsid w:val="00E31990"/>
    <w:rsid w:val="00E33653"/>
    <w:rsid w:val="00E337D1"/>
    <w:rsid w:val="00E34366"/>
    <w:rsid w:val="00E368D0"/>
    <w:rsid w:val="00E36DBA"/>
    <w:rsid w:val="00E37676"/>
    <w:rsid w:val="00E41DE6"/>
    <w:rsid w:val="00E427CE"/>
    <w:rsid w:val="00E43142"/>
    <w:rsid w:val="00E43354"/>
    <w:rsid w:val="00E43C8C"/>
    <w:rsid w:val="00E45142"/>
    <w:rsid w:val="00E45492"/>
    <w:rsid w:val="00E4569C"/>
    <w:rsid w:val="00E51676"/>
    <w:rsid w:val="00E52762"/>
    <w:rsid w:val="00E5386C"/>
    <w:rsid w:val="00E5405E"/>
    <w:rsid w:val="00E5416D"/>
    <w:rsid w:val="00E54F61"/>
    <w:rsid w:val="00E55A79"/>
    <w:rsid w:val="00E56596"/>
    <w:rsid w:val="00E568CC"/>
    <w:rsid w:val="00E56C52"/>
    <w:rsid w:val="00E57711"/>
    <w:rsid w:val="00E60078"/>
    <w:rsid w:val="00E613E8"/>
    <w:rsid w:val="00E61ADC"/>
    <w:rsid w:val="00E62171"/>
    <w:rsid w:val="00E639E4"/>
    <w:rsid w:val="00E642D7"/>
    <w:rsid w:val="00E65AA0"/>
    <w:rsid w:val="00E66819"/>
    <w:rsid w:val="00E67008"/>
    <w:rsid w:val="00E679D0"/>
    <w:rsid w:val="00E70BAE"/>
    <w:rsid w:val="00E71B33"/>
    <w:rsid w:val="00E73350"/>
    <w:rsid w:val="00E73680"/>
    <w:rsid w:val="00E73FC9"/>
    <w:rsid w:val="00E742BA"/>
    <w:rsid w:val="00E752E3"/>
    <w:rsid w:val="00E75B63"/>
    <w:rsid w:val="00E7600A"/>
    <w:rsid w:val="00E767C4"/>
    <w:rsid w:val="00E76A8E"/>
    <w:rsid w:val="00E800A8"/>
    <w:rsid w:val="00E804AE"/>
    <w:rsid w:val="00E80D46"/>
    <w:rsid w:val="00E810CC"/>
    <w:rsid w:val="00E816A6"/>
    <w:rsid w:val="00E82861"/>
    <w:rsid w:val="00E8528F"/>
    <w:rsid w:val="00E85569"/>
    <w:rsid w:val="00E85B18"/>
    <w:rsid w:val="00E86F2D"/>
    <w:rsid w:val="00E873F6"/>
    <w:rsid w:val="00E87B23"/>
    <w:rsid w:val="00E90FC5"/>
    <w:rsid w:val="00E91DB4"/>
    <w:rsid w:val="00E92E64"/>
    <w:rsid w:val="00E95102"/>
    <w:rsid w:val="00E9565E"/>
    <w:rsid w:val="00E95A7A"/>
    <w:rsid w:val="00E96614"/>
    <w:rsid w:val="00E97A06"/>
    <w:rsid w:val="00EA58F7"/>
    <w:rsid w:val="00EA5939"/>
    <w:rsid w:val="00EA62B4"/>
    <w:rsid w:val="00EA74B3"/>
    <w:rsid w:val="00EA7724"/>
    <w:rsid w:val="00EB0AA9"/>
    <w:rsid w:val="00EB102F"/>
    <w:rsid w:val="00EB2F6C"/>
    <w:rsid w:val="00EB4F64"/>
    <w:rsid w:val="00EB5341"/>
    <w:rsid w:val="00EB7DA4"/>
    <w:rsid w:val="00EC0267"/>
    <w:rsid w:val="00EC240F"/>
    <w:rsid w:val="00EC24FD"/>
    <w:rsid w:val="00EC283B"/>
    <w:rsid w:val="00EC3D78"/>
    <w:rsid w:val="00EC3FF7"/>
    <w:rsid w:val="00EC5B69"/>
    <w:rsid w:val="00EC5BC5"/>
    <w:rsid w:val="00EC7A04"/>
    <w:rsid w:val="00ED0263"/>
    <w:rsid w:val="00ED11B2"/>
    <w:rsid w:val="00ED3A83"/>
    <w:rsid w:val="00ED3F80"/>
    <w:rsid w:val="00ED49A3"/>
    <w:rsid w:val="00ED6C47"/>
    <w:rsid w:val="00EE111F"/>
    <w:rsid w:val="00EE22D5"/>
    <w:rsid w:val="00EE249B"/>
    <w:rsid w:val="00EE5B0F"/>
    <w:rsid w:val="00EE663F"/>
    <w:rsid w:val="00EF457C"/>
    <w:rsid w:val="00EF5CC0"/>
    <w:rsid w:val="00EF5E72"/>
    <w:rsid w:val="00EF6349"/>
    <w:rsid w:val="00EF76A1"/>
    <w:rsid w:val="00EF7838"/>
    <w:rsid w:val="00F0000F"/>
    <w:rsid w:val="00F019A2"/>
    <w:rsid w:val="00F022DF"/>
    <w:rsid w:val="00F0246E"/>
    <w:rsid w:val="00F02815"/>
    <w:rsid w:val="00F0311E"/>
    <w:rsid w:val="00F03B46"/>
    <w:rsid w:val="00F03D3A"/>
    <w:rsid w:val="00F04E93"/>
    <w:rsid w:val="00F05177"/>
    <w:rsid w:val="00F05E8D"/>
    <w:rsid w:val="00F06AAA"/>
    <w:rsid w:val="00F06FAF"/>
    <w:rsid w:val="00F07ADB"/>
    <w:rsid w:val="00F07E0A"/>
    <w:rsid w:val="00F07EEC"/>
    <w:rsid w:val="00F11A05"/>
    <w:rsid w:val="00F12622"/>
    <w:rsid w:val="00F15E6C"/>
    <w:rsid w:val="00F178DA"/>
    <w:rsid w:val="00F1792E"/>
    <w:rsid w:val="00F17955"/>
    <w:rsid w:val="00F17BDE"/>
    <w:rsid w:val="00F17C1B"/>
    <w:rsid w:val="00F202FB"/>
    <w:rsid w:val="00F2068C"/>
    <w:rsid w:val="00F20C17"/>
    <w:rsid w:val="00F21E8D"/>
    <w:rsid w:val="00F2253F"/>
    <w:rsid w:val="00F23319"/>
    <w:rsid w:val="00F23757"/>
    <w:rsid w:val="00F23FDA"/>
    <w:rsid w:val="00F24EA7"/>
    <w:rsid w:val="00F2554F"/>
    <w:rsid w:val="00F25EDC"/>
    <w:rsid w:val="00F2639E"/>
    <w:rsid w:val="00F269F9"/>
    <w:rsid w:val="00F26C85"/>
    <w:rsid w:val="00F278C1"/>
    <w:rsid w:val="00F33BCA"/>
    <w:rsid w:val="00F34580"/>
    <w:rsid w:val="00F354D6"/>
    <w:rsid w:val="00F369E1"/>
    <w:rsid w:val="00F3758D"/>
    <w:rsid w:val="00F40302"/>
    <w:rsid w:val="00F4069D"/>
    <w:rsid w:val="00F40A20"/>
    <w:rsid w:val="00F40D7B"/>
    <w:rsid w:val="00F42E5C"/>
    <w:rsid w:val="00F43F3C"/>
    <w:rsid w:val="00F44379"/>
    <w:rsid w:val="00F44DED"/>
    <w:rsid w:val="00F500CF"/>
    <w:rsid w:val="00F50E35"/>
    <w:rsid w:val="00F510D1"/>
    <w:rsid w:val="00F5116B"/>
    <w:rsid w:val="00F515B4"/>
    <w:rsid w:val="00F516FA"/>
    <w:rsid w:val="00F51716"/>
    <w:rsid w:val="00F51910"/>
    <w:rsid w:val="00F51EB4"/>
    <w:rsid w:val="00F5209B"/>
    <w:rsid w:val="00F53244"/>
    <w:rsid w:val="00F53883"/>
    <w:rsid w:val="00F53E6B"/>
    <w:rsid w:val="00F54B50"/>
    <w:rsid w:val="00F559B2"/>
    <w:rsid w:val="00F55AD8"/>
    <w:rsid w:val="00F5678D"/>
    <w:rsid w:val="00F57787"/>
    <w:rsid w:val="00F60FA8"/>
    <w:rsid w:val="00F62E3D"/>
    <w:rsid w:val="00F63364"/>
    <w:rsid w:val="00F64151"/>
    <w:rsid w:val="00F647BC"/>
    <w:rsid w:val="00F64C52"/>
    <w:rsid w:val="00F64D72"/>
    <w:rsid w:val="00F664CC"/>
    <w:rsid w:val="00F6661F"/>
    <w:rsid w:val="00F67753"/>
    <w:rsid w:val="00F67A56"/>
    <w:rsid w:val="00F67C66"/>
    <w:rsid w:val="00F7084D"/>
    <w:rsid w:val="00F71099"/>
    <w:rsid w:val="00F7380F"/>
    <w:rsid w:val="00F75527"/>
    <w:rsid w:val="00F77AF8"/>
    <w:rsid w:val="00F80278"/>
    <w:rsid w:val="00F802DE"/>
    <w:rsid w:val="00F80484"/>
    <w:rsid w:val="00F8101C"/>
    <w:rsid w:val="00F81FC1"/>
    <w:rsid w:val="00F81FCD"/>
    <w:rsid w:val="00F835E0"/>
    <w:rsid w:val="00F8398F"/>
    <w:rsid w:val="00F83F7A"/>
    <w:rsid w:val="00F842E5"/>
    <w:rsid w:val="00F85241"/>
    <w:rsid w:val="00F85A0D"/>
    <w:rsid w:val="00F8774B"/>
    <w:rsid w:val="00F87DDD"/>
    <w:rsid w:val="00F90574"/>
    <w:rsid w:val="00F9086E"/>
    <w:rsid w:val="00F90E3C"/>
    <w:rsid w:val="00F91EE9"/>
    <w:rsid w:val="00F929EA"/>
    <w:rsid w:val="00F92CDC"/>
    <w:rsid w:val="00F93247"/>
    <w:rsid w:val="00F93330"/>
    <w:rsid w:val="00F93D81"/>
    <w:rsid w:val="00F95128"/>
    <w:rsid w:val="00F9562F"/>
    <w:rsid w:val="00F96548"/>
    <w:rsid w:val="00F96A42"/>
    <w:rsid w:val="00F97D35"/>
    <w:rsid w:val="00FA3023"/>
    <w:rsid w:val="00FA3282"/>
    <w:rsid w:val="00FA3A2F"/>
    <w:rsid w:val="00FA4A07"/>
    <w:rsid w:val="00FA4A96"/>
    <w:rsid w:val="00FA61C3"/>
    <w:rsid w:val="00FA6AA0"/>
    <w:rsid w:val="00FA71FC"/>
    <w:rsid w:val="00FB0866"/>
    <w:rsid w:val="00FB0A31"/>
    <w:rsid w:val="00FB1E0D"/>
    <w:rsid w:val="00FB23D9"/>
    <w:rsid w:val="00FB26FD"/>
    <w:rsid w:val="00FB3E28"/>
    <w:rsid w:val="00FB517F"/>
    <w:rsid w:val="00FB7B30"/>
    <w:rsid w:val="00FC1D1F"/>
    <w:rsid w:val="00FC21EC"/>
    <w:rsid w:val="00FC2B85"/>
    <w:rsid w:val="00FC401D"/>
    <w:rsid w:val="00FC4B0C"/>
    <w:rsid w:val="00FC6211"/>
    <w:rsid w:val="00FC64AD"/>
    <w:rsid w:val="00FC69CC"/>
    <w:rsid w:val="00FC6B28"/>
    <w:rsid w:val="00FC6EA0"/>
    <w:rsid w:val="00FC75E5"/>
    <w:rsid w:val="00FC7ADD"/>
    <w:rsid w:val="00FD046A"/>
    <w:rsid w:val="00FD0D15"/>
    <w:rsid w:val="00FD0DCE"/>
    <w:rsid w:val="00FD1610"/>
    <w:rsid w:val="00FD3A0E"/>
    <w:rsid w:val="00FD3A91"/>
    <w:rsid w:val="00FD5937"/>
    <w:rsid w:val="00FD5EA7"/>
    <w:rsid w:val="00FD6316"/>
    <w:rsid w:val="00FD6F75"/>
    <w:rsid w:val="00FE1C99"/>
    <w:rsid w:val="00FE2CEE"/>
    <w:rsid w:val="00FE398E"/>
    <w:rsid w:val="00FE6B7C"/>
    <w:rsid w:val="00FE7064"/>
    <w:rsid w:val="00FE757C"/>
    <w:rsid w:val="00FF032A"/>
    <w:rsid w:val="00FF051D"/>
    <w:rsid w:val="00FF05F2"/>
    <w:rsid w:val="00FF1269"/>
    <w:rsid w:val="00FF1C26"/>
    <w:rsid w:val="00FF20EB"/>
    <w:rsid w:val="00FF3E8A"/>
    <w:rsid w:val="00FF4533"/>
    <w:rsid w:val="00FF68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C14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02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63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63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63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63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63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63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63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63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character" w:customStyle="1" w:styleId="Titre1Car">
    <w:name w:val="Titre 1 Car"/>
    <w:basedOn w:val="Policepardfaut"/>
    <w:link w:val="Titre1"/>
    <w:uiPriority w:val="9"/>
    <w:rsid w:val="000302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FD63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D63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FD6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631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63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D63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D63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D63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657E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4657E0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B0507F"/>
    <w:pPr>
      <w:tabs>
        <w:tab w:val="right" w:leader="dot" w:pos="11149"/>
      </w:tabs>
      <w:spacing w:after="100" w:line="259" w:lineRule="auto"/>
      <w:ind w:left="1134" w:hanging="284"/>
    </w:pPr>
    <w:rPr>
      <w:rFonts w:ascii="Segoe UI Light" w:hAnsi="Segoe UI Light" w:cs="Segoe UI Light"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657E0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4657E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5117B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511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451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Paragraphedeliste">
    <w:name w:val="List Paragraph"/>
    <w:basedOn w:val="Normal"/>
    <w:uiPriority w:val="34"/>
    <w:qFormat/>
    <w:rsid w:val="0045117B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5052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Mentionnonrsolue">
    <w:name w:val="Unresolved Mention"/>
    <w:basedOn w:val="Policepardfaut"/>
    <w:uiPriority w:val="99"/>
    <w:semiHidden/>
    <w:unhideWhenUsed/>
    <w:rsid w:val="000B4AA4"/>
    <w:rPr>
      <w:color w:val="808080"/>
      <w:shd w:val="clear" w:color="auto" w:fill="E6E6E6"/>
    </w:rPr>
  </w:style>
  <w:style w:type="character" w:styleId="CitationHTML">
    <w:name w:val="HTML Cite"/>
    <w:basedOn w:val="Policepardfaut"/>
    <w:uiPriority w:val="99"/>
    <w:semiHidden/>
    <w:unhideWhenUsed/>
    <w:rsid w:val="00AC1679"/>
    <w:rPr>
      <w:i/>
      <w:iCs/>
    </w:rPr>
  </w:style>
  <w:style w:type="character" w:customStyle="1" w:styleId="pre">
    <w:name w:val="pre"/>
    <w:basedOn w:val="Policepardfaut"/>
    <w:rsid w:val="00DE5094"/>
  </w:style>
  <w:style w:type="character" w:customStyle="1" w:styleId="doc">
    <w:name w:val="doc"/>
    <w:basedOn w:val="Policepardfaut"/>
    <w:rsid w:val="00F5678D"/>
  </w:style>
  <w:style w:type="character" w:customStyle="1" w:styleId="apple-converted-space">
    <w:name w:val="apple-converted-space"/>
    <w:basedOn w:val="Policepardfaut"/>
    <w:rsid w:val="00FA61C3"/>
  </w:style>
  <w:style w:type="character" w:styleId="Accentuation">
    <w:name w:val="Emphasis"/>
    <w:basedOn w:val="Policepardfaut"/>
    <w:uiPriority w:val="20"/>
    <w:qFormat/>
    <w:rsid w:val="00FA61C3"/>
    <w:rPr>
      <w:i/>
      <w:iCs/>
    </w:rPr>
  </w:style>
  <w:style w:type="paragraph" w:styleId="Corpsdetexte">
    <w:name w:val="Body Text"/>
    <w:basedOn w:val="Normal"/>
    <w:link w:val="CorpsdetexteCar"/>
    <w:semiHidden/>
    <w:unhideWhenUsed/>
    <w:rsid w:val="00316CCB"/>
    <w:pPr>
      <w:spacing w:line="312" w:lineRule="auto"/>
      <w:jc w:val="both"/>
    </w:pPr>
    <w:rPr>
      <w:rFonts w:ascii="Arial" w:eastAsia="Times New Roman" w:hAnsi="Arial" w:cs="Arial"/>
    </w:rPr>
  </w:style>
  <w:style w:type="character" w:customStyle="1" w:styleId="CorpsdetexteCar">
    <w:name w:val="Corps de texte Car"/>
    <w:basedOn w:val="Policepardfaut"/>
    <w:link w:val="Corpsdetexte"/>
    <w:semiHidden/>
    <w:rsid w:val="00316CCB"/>
    <w:rPr>
      <w:rFonts w:ascii="Arial" w:eastAsia="Times New Roman" w:hAnsi="Arial" w:cs="Arial"/>
    </w:rPr>
  </w:style>
  <w:style w:type="character" w:styleId="lev">
    <w:name w:val="Strong"/>
    <w:basedOn w:val="Policepardfaut"/>
    <w:uiPriority w:val="22"/>
    <w:qFormat/>
    <w:rsid w:val="001C44E3"/>
    <w:rPr>
      <w:b/>
      <w:bCs/>
    </w:rPr>
  </w:style>
  <w:style w:type="paragraph" w:styleId="TM4">
    <w:name w:val="toc 4"/>
    <w:basedOn w:val="Normal"/>
    <w:next w:val="Normal"/>
    <w:autoRedefine/>
    <w:uiPriority w:val="39"/>
    <w:unhideWhenUsed/>
    <w:rsid w:val="0082439D"/>
    <w:pPr>
      <w:spacing w:after="100" w:line="259" w:lineRule="auto"/>
      <w:ind w:left="660"/>
    </w:pPr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82439D"/>
    <w:pPr>
      <w:spacing w:after="100" w:line="259" w:lineRule="auto"/>
      <w:ind w:left="880"/>
    </w:pPr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82439D"/>
    <w:pPr>
      <w:spacing w:after="100" w:line="259" w:lineRule="auto"/>
      <w:ind w:left="1100"/>
    </w:pPr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82439D"/>
    <w:pPr>
      <w:spacing w:after="100" w:line="259" w:lineRule="auto"/>
      <w:ind w:left="1320"/>
    </w:pPr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82439D"/>
    <w:pPr>
      <w:spacing w:after="100" w:line="259" w:lineRule="auto"/>
      <w:ind w:left="1540"/>
    </w:pPr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82439D"/>
    <w:pPr>
      <w:spacing w:after="100" w:line="259" w:lineRule="auto"/>
      <w:ind w:left="1760"/>
    </w:pPr>
    <w:rPr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7A1CF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ang-en">
    <w:name w:val="lang-en"/>
    <w:basedOn w:val="Policepardfaut"/>
    <w:rsid w:val="009F091F"/>
  </w:style>
  <w:style w:type="character" w:styleId="CodeHTML">
    <w:name w:val="HTML Code"/>
    <w:basedOn w:val="Policepardfaut"/>
    <w:uiPriority w:val="99"/>
    <w:semiHidden/>
    <w:unhideWhenUsed/>
    <w:rsid w:val="009F091F"/>
    <w:rPr>
      <w:rFonts w:ascii="Courier New" w:eastAsia="Times New Roman" w:hAnsi="Courier New" w:cs="Courier New"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1B352B"/>
  </w:style>
  <w:style w:type="character" w:customStyle="1" w:styleId="nowrap">
    <w:name w:val="nowrap"/>
    <w:basedOn w:val="Policepardfaut"/>
    <w:rsid w:val="00826BF6"/>
  </w:style>
  <w:style w:type="character" w:styleId="DfinitionHTML">
    <w:name w:val="HTML Definition"/>
    <w:basedOn w:val="Policepardfaut"/>
    <w:uiPriority w:val="99"/>
    <w:semiHidden/>
    <w:unhideWhenUsed/>
    <w:rsid w:val="00826BF6"/>
    <w:rPr>
      <w:i/>
      <w:iCs/>
    </w:rPr>
  </w:style>
  <w:style w:type="character" w:customStyle="1" w:styleId="pageh">
    <w:name w:val="page_h"/>
    <w:basedOn w:val="Policepardfaut"/>
    <w:rsid w:val="007C58F3"/>
  </w:style>
  <w:style w:type="character" w:styleId="Marquedecommentaire">
    <w:name w:val="annotation reference"/>
    <w:basedOn w:val="Policepardfaut"/>
    <w:uiPriority w:val="99"/>
    <w:semiHidden/>
    <w:unhideWhenUsed/>
    <w:rsid w:val="00A616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616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6165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616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61658"/>
    <w:rPr>
      <w:b/>
      <w:bCs/>
      <w:sz w:val="20"/>
      <w:szCs w:val="20"/>
    </w:rPr>
  </w:style>
  <w:style w:type="character" w:customStyle="1" w:styleId="st">
    <w:name w:val="st"/>
    <w:basedOn w:val="Policepardfaut"/>
    <w:rsid w:val="0037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09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362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14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625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89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38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40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28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10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05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7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3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40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26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31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4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1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95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84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5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66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23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23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47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7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39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52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5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Mahtat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85396-6463-407F-B095-AC200D5A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7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2017-09-05T02:32:00Z</dcterms:created>
  <dcterms:modified xsi:type="dcterms:W3CDTF">2018-01-31T22:31:00Z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